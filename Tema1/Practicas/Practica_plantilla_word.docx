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aps/>
        </w:rPr>
        <w:id w:val="1200352001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746"/>
          </w:tblGrid>
          <w:tr w:rsidR="0053718A">
            <w:trPr>
              <w:trHeight w:val="2880"/>
              <w:jc w:val="center"/>
            </w:trPr>
            <w:sdt>
              <w:sdtPr>
                <w:rPr>
                  <w:caps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53718A" w:rsidRDefault="00084DD4" w:rsidP="004A4654">
                    <w:pPr>
                      <w:pStyle w:val="Sinespaciado"/>
                      <w:jc w:val="center"/>
                      <w:rPr>
                        <w:caps/>
                      </w:rPr>
                    </w:pPr>
                    <w:r>
                      <w:rPr>
                        <w:caps/>
                      </w:rPr>
                      <w:t>2º DAW</w:t>
                    </w:r>
                  </w:p>
                </w:tc>
              </w:sdtContent>
            </w:sdt>
          </w:tr>
          <w:tr w:rsidR="0053718A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E84C22" w:themeColor="accent1"/>
                    </w:tcBorders>
                    <w:vAlign w:val="center"/>
                  </w:tcPr>
                  <w:p w:rsidR="0053718A" w:rsidRDefault="00084DD4" w:rsidP="002350B5">
                    <w:pPr>
                      <w:pStyle w:val="Sinespaciado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</w:rPr>
                      <w:t>PLANTILLA TRABAJOS DE DISEÑO DE INTERFACES</w:t>
                    </w:r>
                  </w:p>
                </w:tc>
              </w:sdtContent>
            </w:sdt>
          </w:tr>
          <w:tr w:rsidR="0053718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E84C22" w:themeColor="accent1"/>
                </w:tcBorders>
                <w:vAlign w:val="center"/>
              </w:tcPr>
              <w:p w:rsidR="0053718A" w:rsidRDefault="00084DD4" w:rsidP="004A4654">
                <w:pPr>
                  <w:pStyle w:val="Sinespaciado"/>
                  <w:jc w:val="center"/>
                  <w:rPr>
                    <w:sz w:val="44"/>
                    <w:szCs w:val="44"/>
                  </w:rPr>
                </w:pPr>
                <w:sdt>
                  <w:sdtPr>
                    <w:rPr>
                      <w:sz w:val="44"/>
                      <w:szCs w:val="44"/>
                    </w:rPr>
                    <w:alias w:val="Subtítulo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sz w:val="44"/>
                        <w:szCs w:val="44"/>
                      </w:rPr>
                      <w:t>Diseño de Interfaces Web</w:t>
                    </w:r>
                  </w:sdtContent>
                </w:sdt>
              </w:p>
            </w:tc>
          </w:tr>
          <w:tr w:rsidR="0053718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718A" w:rsidRDefault="0053718A">
                <w:pPr>
                  <w:pStyle w:val="Sinespaciado"/>
                  <w:jc w:val="center"/>
                </w:pPr>
              </w:p>
            </w:tc>
          </w:tr>
          <w:tr w:rsidR="005371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718A" w:rsidRDefault="00084DD4" w:rsidP="004A4654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Jorge Miranda Izcara</w:t>
                    </w:r>
                  </w:p>
                </w:tc>
              </w:sdtContent>
            </w:sdt>
          </w:tr>
          <w:tr w:rsidR="005371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9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718A" w:rsidRDefault="00084DD4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24/09/2020</w:t>
                    </w:r>
                  </w:p>
                </w:tc>
              </w:sdtContent>
            </w:sdt>
          </w:tr>
        </w:tbl>
        <w:p w:rsidR="0053718A" w:rsidRDefault="0053718A"/>
        <w:p w:rsidR="0053718A" w:rsidRDefault="0053718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746"/>
          </w:tblGrid>
          <w:tr w:rsidR="0053718A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3718A" w:rsidRDefault="00084DD4" w:rsidP="002350B5">
                    <w:pPr>
                      <w:pStyle w:val="Sinespaciado"/>
                    </w:pPr>
                    <w:r>
                      <w:t xml:space="preserve">Trabajo para la realización de una plantilla para todos los trabajos de la asignatura. </w:t>
                    </w:r>
                  </w:p>
                </w:tc>
              </w:sdtContent>
            </w:sdt>
          </w:tr>
        </w:tbl>
        <w:p w:rsidR="0053718A" w:rsidRDefault="0053718A"/>
        <w:p w:rsidR="0053718A" w:rsidRDefault="0053718A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2"/>
          <w:szCs w:val="22"/>
          <w:lang w:bidi="ar-SA"/>
        </w:rPr>
        <w:id w:val="-181416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31C" w:rsidRDefault="004A4654">
          <w:pPr>
            <w:pStyle w:val="TtuloTDC"/>
          </w:pPr>
          <w:r>
            <w:t>Indice</w:t>
          </w:r>
        </w:p>
        <w:p w:rsidR="00F72A92" w:rsidRDefault="0071131C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084" w:history="1">
            <w:r w:rsidR="00F72A92" w:rsidRPr="00592D1E">
              <w:rPr>
                <w:rStyle w:val="Hipervnculo"/>
                <w:noProof/>
              </w:rPr>
              <w:t>1. TITULO PRIMERO.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_Toc51260084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084DD4">
          <w:pPr>
            <w:pStyle w:val="TD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85" w:history="1">
            <w:r w:rsidR="00F72A92" w:rsidRPr="00592D1E">
              <w:rPr>
                <w:rStyle w:val="Hipervnculo"/>
                <w:noProof/>
                <w:lang w:eastAsia="es-ES"/>
              </w:rPr>
              <w:t>1.1</w:t>
            </w:r>
            <w:r w:rsidR="00F72A92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72A92" w:rsidRPr="00592D1E">
              <w:rPr>
                <w:rStyle w:val="Hipervnculo"/>
                <w:noProof/>
                <w:lang w:eastAsia="es-ES"/>
              </w:rPr>
              <w:t>Subtitulo primero.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_Toc51260085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084DD4">
          <w:pPr>
            <w:pStyle w:val="TD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86" w:history="1">
            <w:r w:rsidR="00F72A92" w:rsidRPr="00592D1E">
              <w:rPr>
                <w:rStyle w:val="Hipervnculo"/>
                <w:noProof/>
                <w:lang w:eastAsia="es-ES"/>
              </w:rPr>
              <w:t>1.2</w:t>
            </w:r>
            <w:r w:rsidR="00F72A92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72A92" w:rsidRPr="00592D1E">
              <w:rPr>
                <w:rStyle w:val="Hipervnculo"/>
                <w:noProof/>
                <w:lang w:eastAsia="es-ES"/>
              </w:rPr>
              <w:t>Subtitulo primero.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_Toc51260086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084DD4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87" w:history="1">
            <w:r w:rsidR="00F72A92" w:rsidRPr="00592D1E">
              <w:rPr>
                <w:rStyle w:val="Hipervnculo"/>
                <w:noProof/>
                <w:lang w:eastAsia="es-ES"/>
              </w:rPr>
              <w:t>1.3 Subtitulo primero.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_Toc51260087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084DD4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88" w:history="1">
            <w:r w:rsidR="00F72A92" w:rsidRPr="00592D1E">
              <w:rPr>
                <w:rStyle w:val="Hipervnculo"/>
                <w:noProof/>
              </w:rPr>
              <w:t>2. TITULO SEGUNDO.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_Toc51260088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084DD4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89" w:history="1">
            <w:r w:rsidR="00F72A92" w:rsidRPr="00592D1E">
              <w:rPr>
                <w:rStyle w:val="Hipervnculo"/>
                <w:noProof/>
                <w:lang w:eastAsia="es-ES"/>
              </w:rPr>
              <w:t>2.1 Subtitulo Segundo.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_Toc51260089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084DD4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90" w:history="1">
            <w:r w:rsidR="00F72A92" w:rsidRPr="00592D1E">
              <w:rPr>
                <w:rStyle w:val="Hipervnculo"/>
                <w:noProof/>
                <w:lang w:eastAsia="es-ES"/>
              </w:rPr>
              <w:t>2.2 Subtitulo Segundo.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_Toc51260090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084DD4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91" w:history="1">
            <w:r w:rsidR="00F72A92" w:rsidRPr="00592D1E">
              <w:rPr>
                <w:rStyle w:val="Hipervnculo"/>
                <w:noProof/>
                <w:lang w:eastAsia="es-ES"/>
              </w:rPr>
              <w:t>2.3 Subtitulo Segundo.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_Toc51260091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084DD4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92" w:history="1">
            <w:r w:rsidR="00F72A92" w:rsidRPr="00592D1E">
              <w:rPr>
                <w:rStyle w:val="Hipervnculo"/>
                <w:noProof/>
              </w:rPr>
              <w:t>3. TITULO TERCERO.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_Toc51260092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084DD4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93" w:history="1">
            <w:r w:rsidR="00F72A92" w:rsidRPr="00592D1E">
              <w:rPr>
                <w:rStyle w:val="Hipervnculo"/>
                <w:noProof/>
              </w:rPr>
              <w:t>4. tITULO CUARTO.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_Toc51260093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3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71131C" w:rsidRDefault="0071131C">
          <w:r>
            <w:rPr>
              <w:b/>
              <w:bCs/>
            </w:rPr>
            <w:fldChar w:fldCharType="end"/>
          </w:r>
        </w:p>
      </w:sdtContent>
    </w:sdt>
    <w:p w:rsidR="0071272F" w:rsidRDefault="0071272F">
      <w:r>
        <w:br w:type="page"/>
      </w:r>
    </w:p>
    <w:p w:rsidR="00FA6759" w:rsidRDefault="00FA6759" w:rsidP="00FA6759">
      <w:pPr>
        <w:pStyle w:val="Ttulo1"/>
      </w:pPr>
      <w:bookmarkStart w:id="0" w:name="_Toc51260084"/>
      <w:r>
        <w:lastRenderedPageBreak/>
        <w:t xml:space="preserve">1. </w:t>
      </w:r>
      <w:r w:rsidR="002350B5">
        <w:t>TITULO PRIMERO</w:t>
      </w:r>
      <w:r>
        <w:t>.</w:t>
      </w:r>
      <w:bookmarkEnd w:id="0"/>
    </w:p>
    <w:p w:rsidR="00FA6759" w:rsidRDefault="00FA6759" w:rsidP="00FA6759">
      <w:pPr>
        <w:rPr>
          <w:noProof/>
          <w:lang w:eastAsia="es-ES"/>
        </w:rPr>
      </w:pPr>
    </w:p>
    <w:p w:rsidR="002350B5" w:rsidRDefault="002350B5" w:rsidP="00A7412C">
      <w:pPr>
        <w:pStyle w:val="Ttulo2"/>
        <w:numPr>
          <w:ilvl w:val="1"/>
          <w:numId w:val="13"/>
        </w:numPr>
        <w:rPr>
          <w:noProof/>
          <w:lang w:eastAsia="es-ES"/>
        </w:rPr>
      </w:pPr>
      <w:bookmarkStart w:id="1" w:name="_Toc51260085"/>
      <w:r>
        <w:rPr>
          <w:noProof/>
          <w:lang w:eastAsia="es-ES"/>
        </w:rPr>
        <w:t>Subtitulo primero.</w:t>
      </w:r>
      <w:bookmarkEnd w:id="1"/>
    </w:p>
    <w:p w:rsidR="00A7412C" w:rsidRDefault="00A7412C" w:rsidP="00A7412C">
      <w:pPr>
        <w:rPr>
          <w:lang w:eastAsia="es-ES"/>
        </w:rPr>
      </w:pPr>
    </w:p>
    <w:p w:rsidR="00A7412C" w:rsidRPr="00A7412C" w:rsidRDefault="00A7412C" w:rsidP="00A7412C">
      <w:pPr>
        <w:rPr>
          <w:lang w:eastAsia="es-ES"/>
        </w:rPr>
      </w:pPr>
    </w:p>
    <w:p w:rsidR="00380E23" w:rsidRDefault="00380E23" w:rsidP="00A7412C">
      <w:pPr>
        <w:pStyle w:val="Ttulo2"/>
        <w:numPr>
          <w:ilvl w:val="1"/>
          <w:numId w:val="13"/>
        </w:numPr>
        <w:rPr>
          <w:noProof/>
          <w:lang w:eastAsia="es-ES"/>
        </w:rPr>
      </w:pPr>
      <w:bookmarkStart w:id="2" w:name="_Toc51260086"/>
      <w:r>
        <w:rPr>
          <w:noProof/>
          <w:lang w:eastAsia="es-ES"/>
        </w:rPr>
        <w:t>Subtitulo primero.</w:t>
      </w:r>
      <w:bookmarkEnd w:id="2"/>
    </w:p>
    <w:p w:rsidR="00A7412C" w:rsidRDefault="00A7412C" w:rsidP="00A7412C">
      <w:pPr>
        <w:rPr>
          <w:lang w:eastAsia="es-ES"/>
        </w:rPr>
      </w:pPr>
    </w:p>
    <w:p w:rsidR="00A7412C" w:rsidRPr="00A7412C" w:rsidRDefault="00A7412C" w:rsidP="00A7412C">
      <w:pPr>
        <w:rPr>
          <w:lang w:eastAsia="es-ES"/>
        </w:rPr>
      </w:pPr>
    </w:p>
    <w:p w:rsidR="00380E23" w:rsidRDefault="00380E23" w:rsidP="00380E23">
      <w:pPr>
        <w:pStyle w:val="Ttulo2"/>
        <w:rPr>
          <w:noProof/>
          <w:lang w:eastAsia="es-ES"/>
        </w:rPr>
      </w:pPr>
      <w:bookmarkStart w:id="3" w:name="_Toc51260087"/>
      <w:r>
        <w:rPr>
          <w:noProof/>
          <w:lang w:eastAsia="es-ES"/>
        </w:rPr>
        <w:t>1.3 Subtitulo primero.</w:t>
      </w:r>
      <w:bookmarkEnd w:id="3"/>
    </w:p>
    <w:p w:rsidR="002350B5" w:rsidRDefault="002350B5" w:rsidP="00FA6759">
      <w:pPr>
        <w:pStyle w:val="Ttulo1"/>
      </w:pPr>
    </w:p>
    <w:p w:rsidR="00FA6759" w:rsidRDefault="002350B5" w:rsidP="00FA6759">
      <w:pPr>
        <w:pStyle w:val="Ttulo1"/>
      </w:pPr>
      <w:bookmarkStart w:id="4" w:name="_Toc51260088"/>
      <w:r>
        <w:t>2. TITULO SEGUNDO</w:t>
      </w:r>
      <w:r w:rsidR="00FA6759">
        <w:t>.</w:t>
      </w:r>
      <w:bookmarkEnd w:id="4"/>
    </w:p>
    <w:p w:rsidR="00A7412C" w:rsidRDefault="00A7412C" w:rsidP="00A7412C"/>
    <w:p w:rsidR="00A7412C" w:rsidRDefault="00A7412C" w:rsidP="00A7412C">
      <w:pPr>
        <w:pStyle w:val="Ttulo2"/>
        <w:rPr>
          <w:noProof/>
          <w:lang w:eastAsia="es-ES"/>
        </w:rPr>
      </w:pPr>
      <w:bookmarkStart w:id="5" w:name="_Toc51260089"/>
      <w:r>
        <w:rPr>
          <w:noProof/>
          <w:lang w:eastAsia="es-ES"/>
        </w:rPr>
        <w:t>2.1 Subtitulo Segundo.</w:t>
      </w:r>
      <w:bookmarkEnd w:id="5"/>
    </w:p>
    <w:p w:rsidR="00A7412C" w:rsidRDefault="00A7412C" w:rsidP="00A7412C"/>
    <w:p w:rsidR="00A7412C" w:rsidRDefault="00A7412C" w:rsidP="00A7412C">
      <w:pPr>
        <w:pStyle w:val="Ttulo2"/>
        <w:rPr>
          <w:noProof/>
          <w:lang w:eastAsia="es-ES"/>
        </w:rPr>
      </w:pPr>
      <w:bookmarkStart w:id="6" w:name="_Toc51260090"/>
      <w:r>
        <w:rPr>
          <w:noProof/>
          <w:lang w:eastAsia="es-ES"/>
        </w:rPr>
        <w:t>2.2 Subtitulo Segundo.</w:t>
      </w:r>
      <w:bookmarkEnd w:id="6"/>
    </w:p>
    <w:p w:rsidR="00A7412C" w:rsidRDefault="00A7412C" w:rsidP="00A7412C"/>
    <w:p w:rsidR="00A7412C" w:rsidRDefault="00A7412C" w:rsidP="00A7412C">
      <w:pPr>
        <w:pStyle w:val="Ttulo2"/>
        <w:rPr>
          <w:noProof/>
          <w:lang w:eastAsia="es-ES"/>
        </w:rPr>
      </w:pPr>
      <w:bookmarkStart w:id="7" w:name="_Toc51260091"/>
      <w:r>
        <w:rPr>
          <w:noProof/>
          <w:lang w:eastAsia="es-ES"/>
        </w:rPr>
        <w:t>2.3 Subtitulo Segundo.</w:t>
      </w:r>
      <w:bookmarkEnd w:id="7"/>
    </w:p>
    <w:p w:rsidR="00A7412C" w:rsidRPr="00A7412C" w:rsidRDefault="00A7412C" w:rsidP="00A7412C"/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2350B5" w:rsidP="00FA6759">
      <w:pPr>
        <w:pStyle w:val="Ttulo1"/>
      </w:pPr>
      <w:bookmarkStart w:id="8" w:name="_Toc51260092"/>
      <w:r>
        <w:t>3</w:t>
      </w:r>
      <w:r w:rsidR="00FA6759">
        <w:t xml:space="preserve">. </w:t>
      </w:r>
      <w:r>
        <w:t>TITULO TERCERO.</w:t>
      </w:r>
      <w:bookmarkEnd w:id="8"/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2350B5" w:rsidP="00FA6759">
      <w:pPr>
        <w:pStyle w:val="Ttulo1"/>
      </w:pPr>
      <w:bookmarkStart w:id="9" w:name="_Toc51260093"/>
      <w:r>
        <w:t>4</w:t>
      </w:r>
      <w:r w:rsidR="00FA6759">
        <w:t xml:space="preserve">. </w:t>
      </w:r>
      <w:r>
        <w:t>tITULO CUARTO.</w:t>
      </w:r>
      <w:bookmarkEnd w:id="9"/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/>
    <w:p w:rsidR="00FA6759" w:rsidRDefault="00FA6759" w:rsidP="00FA6759"/>
    <w:p w:rsidR="00FA6759" w:rsidRDefault="00FA6759" w:rsidP="00FA6759"/>
    <w:p w:rsidR="00B476C8" w:rsidRPr="0071131C" w:rsidRDefault="00B476C8" w:rsidP="0071131C"/>
    <w:sectPr w:rsidR="00B476C8" w:rsidRPr="0071131C" w:rsidSect="00084D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113" w:footer="283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5DC" w:rsidRDefault="00CF75DC" w:rsidP="00165D7C">
      <w:pPr>
        <w:spacing w:after="0" w:line="240" w:lineRule="auto"/>
      </w:pPr>
      <w:r>
        <w:separator/>
      </w:r>
    </w:p>
  </w:endnote>
  <w:endnote w:type="continuationSeparator" w:id="0">
    <w:p w:rsidR="00CF75DC" w:rsidRDefault="00CF75DC" w:rsidP="0016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380E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44"/>
      <w:gridCol w:w="1058"/>
      <w:gridCol w:w="4344"/>
    </w:tblGrid>
    <w:tr w:rsidR="00FA6759">
      <w:trPr>
        <w:trHeight w:val="151"/>
      </w:trPr>
      <w:tc>
        <w:tcPr>
          <w:tcW w:w="2250" w:type="pct"/>
          <w:tcBorders>
            <w:bottom w:val="single" w:sz="4" w:space="0" w:color="E84C22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A6759" w:rsidRDefault="00FA6759">
          <w:pPr>
            <w:pStyle w:val="Sinespaciado"/>
          </w:pPr>
          <w:r>
            <w:rPr>
              <w:b/>
              <w:bCs/>
            </w:rPr>
            <w:t xml:space="preserve">Página </w:t>
          </w: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instrText>PAGE  \* MERGEFORMAT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084DD4" w:rsidRPr="00084DD4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E84C22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</w:tr>
    <w:tr w:rsidR="00FA6759">
      <w:trPr>
        <w:trHeight w:val="150"/>
      </w:trPr>
      <w:tc>
        <w:tcPr>
          <w:tcW w:w="2250" w:type="pct"/>
          <w:tcBorders>
            <w:top w:val="single" w:sz="4" w:space="0" w:color="E84C22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  <w:tc>
        <w:tcPr>
          <w:tcW w:w="500" w:type="pct"/>
          <w:vMerge/>
        </w:tcPr>
        <w:p w:rsidR="00FA6759" w:rsidRDefault="00FA6759">
          <w:pPr>
            <w:pStyle w:val="Encabezado"/>
            <w:jc w:val="center"/>
            <w:rPr>
              <w:b/>
              <w:bCs/>
            </w:rPr>
          </w:pPr>
        </w:p>
      </w:tc>
      <w:tc>
        <w:tcPr>
          <w:tcW w:w="2250" w:type="pct"/>
          <w:tcBorders>
            <w:top w:val="single" w:sz="4" w:space="0" w:color="E84C22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</w:tr>
  </w:tbl>
  <w:p w:rsidR="00FA6759" w:rsidRDefault="00FA67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380E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5DC" w:rsidRDefault="00CF75DC" w:rsidP="00165D7C">
      <w:pPr>
        <w:spacing w:after="0" w:line="240" w:lineRule="auto"/>
      </w:pPr>
      <w:r>
        <w:separator/>
      </w:r>
    </w:p>
  </w:footnote>
  <w:footnote w:type="continuationSeparator" w:id="0">
    <w:p w:rsidR="00CF75DC" w:rsidRDefault="00CF75DC" w:rsidP="0016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084DD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6516" o:spid="_x0000_s2050" type="#_x0000_t75" style="position:absolute;margin-left:0;margin-top:0;width:40in;height:1906.5pt;z-index:-251657216;mso-position-horizontal:center;mso-position-horizontal-relative:margin;mso-position-vertical:center;mso-position-vertical-relative:margin" o:allowincell="f">
          <v:imagedata r:id="rId1" o:title="splashing-275950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alias w:val="Título"/>
      <w:id w:val="94449715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A6759" w:rsidRPr="00165D7C" w:rsidRDefault="00084DD4">
        <w:pPr>
          <w:pStyle w:val="Encabezado"/>
          <w:pBdr>
            <w:bottom w:val="thickThinSmallGap" w:sz="24" w:space="1" w:color="A26700" w:themeColor="accent2" w:themeShade="7F"/>
          </w:pBdr>
          <w:jc w:val="center"/>
          <w:rPr>
            <w:sz w:val="20"/>
            <w:szCs w:val="20"/>
          </w:rPr>
        </w:pPr>
        <w:r>
          <w:rPr>
            <w:noProof/>
            <w:sz w:val="20"/>
            <w:szCs w:val="20"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796517" o:spid="_x0000_s2051" type="#_x0000_t75" style="position:absolute;left:0;text-align:left;margin-left:0;margin-top:0;width:40in;height:1906.5pt;z-index:-251656192;mso-position-horizontal:center;mso-position-horizontal-relative:margin;mso-position-vertical:center;mso-position-vertical-relative:margin" o:allowincell="f">
              <v:imagedata r:id="rId1" o:title="splashing-275950_1920" gain="19661f" blacklevel="22938f"/>
              <w10:wrap anchorx="margin" anchory="margin"/>
            </v:shape>
          </w:pict>
        </w:r>
        <w:r w:rsidR="002350B5">
          <w:rPr>
            <w:sz w:val="20"/>
            <w:szCs w:val="20"/>
          </w:rPr>
          <w:t>PLANTILLA TRABAJOS DE DISEÑO DE INTERFACES</w:t>
        </w:r>
      </w:p>
    </w:sdtContent>
  </w:sdt>
  <w:p w:rsidR="00FA6759" w:rsidRDefault="00FA67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084DD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6515" o:spid="_x0000_s2049" type="#_x0000_t75" style="position:absolute;margin-left:0;margin-top:0;width:40in;height:1906.5pt;z-index:-251658240;mso-position-horizontal:center;mso-position-horizontal-relative:margin;mso-position-vertical:center;mso-position-vertical-relative:margin" o:allowincell="f">
          <v:imagedata r:id="rId1" o:title="splashing-275950_192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B9D"/>
    <w:multiLevelType w:val="multilevel"/>
    <w:tmpl w:val="A1E2CAE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2F6072"/>
    <w:multiLevelType w:val="multilevel"/>
    <w:tmpl w:val="814E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A60EB"/>
    <w:multiLevelType w:val="multilevel"/>
    <w:tmpl w:val="D4068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4734F51"/>
    <w:multiLevelType w:val="multilevel"/>
    <w:tmpl w:val="4D86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92EB8"/>
    <w:multiLevelType w:val="hybridMultilevel"/>
    <w:tmpl w:val="478C2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FE5"/>
    <w:multiLevelType w:val="multilevel"/>
    <w:tmpl w:val="73C25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9AC1977"/>
    <w:multiLevelType w:val="multilevel"/>
    <w:tmpl w:val="2088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055FD3"/>
    <w:multiLevelType w:val="multilevel"/>
    <w:tmpl w:val="D846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A43ABB"/>
    <w:multiLevelType w:val="multilevel"/>
    <w:tmpl w:val="C19E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364A55"/>
    <w:multiLevelType w:val="hybridMultilevel"/>
    <w:tmpl w:val="028C3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F6038"/>
    <w:multiLevelType w:val="hybridMultilevel"/>
    <w:tmpl w:val="9132A07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F797D"/>
    <w:multiLevelType w:val="multilevel"/>
    <w:tmpl w:val="E720413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7116215A"/>
    <w:multiLevelType w:val="multilevel"/>
    <w:tmpl w:val="8EEC84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cs="Arial" w:hint="default"/>
        <w:b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Arial" w:hAnsi="Arial" w:cs="Arial" w:hint="default"/>
        <w:b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cs="Arial" w:hint="default"/>
        <w:b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Arial" w:hAnsi="Arial" w:cs="Arial" w:hint="default"/>
        <w:b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Arial" w:hAnsi="Arial" w:cs="Arial" w:hint="default"/>
        <w:b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Arial" w:hAnsi="Arial" w:cs="Arial" w:hint="default"/>
        <w:b/>
        <w:color w:val="000000"/>
        <w:sz w:val="36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12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5B"/>
    <w:rsid w:val="000467BB"/>
    <w:rsid w:val="00083789"/>
    <w:rsid w:val="00084DD4"/>
    <w:rsid w:val="00165D7C"/>
    <w:rsid w:val="002003AD"/>
    <w:rsid w:val="00216355"/>
    <w:rsid w:val="002350B5"/>
    <w:rsid w:val="00253D71"/>
    <w:rsid w:val="00254A0D"/>
    <w:rsid w:val="00263279"/>
    <w:rsid w:val="00282CAA"/>
    <w:rsid w:val="002F40CB"/>
    <w:rsid w:val="00380E23"/>
    <w:rsid w:val="003C4F90"/>
    <w:rsid w:val="003D021D"/>
    <w:rsid w:val="00462F23"/>
    <w:rsid w:val="004A4654"/>
    <w:rsid w:val="0053718A"/>
    <w:rsid w:val="00586FE0"/>
    <w:rsid w:val="005B59E1"/>
    <w:rsid w:val="005E3D0E"/>
    <w:rsid w:val="00697195"/>
    <w:rsid w:val="006A0826"/>
    <w:rsid w:val="006E513A"/>
    <w:rsid w:val="0071131C"/>
    <w:rsid w:val="0071272F"/>
    <w:rsid w:val="00781590"/>
    <w:rsid w:val="007D5526"/>
    <w:rsid w:val="008F3852"/>
    <w:rsid w:val="00953FF1"/>
    <w:rsid w:val="00A7412C"/>
    <w:rsid w:val="00AB0F2A"/>
    <w:rsid w:val="00AE439D"/>
    <w:rsid w:val="00B3438A"/>
    <w:rsid w:val="00B42C5B"/>
    <w:rsid w:val="00B476C8"/>
    <w:rsid w:val="00BC0D75"/>
    <w:rsid w:val="00CF75DC"/>
    <w:rsid w:val="00D3100F"/>
    <w:rsid w:val="00DB6FB0"/>
    <w:rsid w:val="00E80F5F"/>
    <w:rsid w:val="00EE1DB1"/>
    <w:rsid w:val="00F05798"/>
    <w:rsid w:val="00F72A92"/>
    <w:rsid w:val="00F802C6"/>
    <w:rsid w:val="00F91C42"/>
    <w:rsid w:val="00FA6759"/>
    <w:rsid w:val="00FD0A86"/>
    <w:rsid w:val="00F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3270D45D-D695-4855-8B69-B4C5C9C1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D7C"/>
  </w:style>
  <w:style w:type="paragraph" w:styleId="Ttulo1">
    <w:name w:val="heading 1"/>
    <w:basedOn w:val="Normal"/>
    <w:next w:val="Normal"/>
    <w:link w:val="Ttulo1Car"/>
    <w:uiPriority w:val="9"/>
    <w:qFormat/>
    <w:rsid w:val="00165D7C"/>
    <w:pPr>
      <w:pBdr>
        <w:bottom w:val="thinThickSmallGap" w:sz="12" w:space="1" w:color="F49B00" w:themeColor="accent2" w:themeShade="BF"/>
      </w:pBdr>
      <w:spacing w:before="400"/>
      <w:jc w:val="center"/>
      <w:outlineLvl w:val="0"/>
    </w:pPr>
    <w:rPr>
      <w:caps/>
      <w:color w:val="A36800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D7C"/>
    <w:pPr>
      <w:pBdr>
        <w:bottom w:val="single" w:sz="4" w:space="1" w:color="A26700" w:themeColor="accent2" w:themeShade="7F"/>
      </w:pBdr>
      <w:spacing w:before="400"/>
      <w:jc w:val="center"/>
      <w:outlineLvl w:val="1"/>
    </w:pPr>
    <w:rPr>
      <w:caps/>
      <w:color w:val="A36800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D7C"/>
    <w:pPr>
      <w:pBdr>
        <w:top w:val="dotted" w:sz="4" w:space="1" w:color="A26700" w:themeColor="accent2" w:themeShade="7F"/>
        <w:bottom w:val="dotted" w:sz="4" w:space="1" w:color="A26700" w:themeColor="accent2" w:themeShade="7F"/>
      </w:pBdr>
      <w:spacing w:before="300"/>
      <w:jc w:val="center"/>
      <w:outlineLvl w:val="2"/>
    </w:pPr>
    <w:rPr>
      <w:caps/>
      <w:color w:val="A26700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5D7C"/>
    <w:pPr>
      <w:pBdr>
        <w:bottom w:val="dotted" w:sz="4" w:space="1" w:color="F49B00" w:themeColor="accent2" w:themeShade="BF"/>
      </w:pBdr>
      <w:spacing w:after="120"/>
      <w:jc w:val="center"/>
      <w:outlineLvl w:val="3"/>
    </w:pPr>
    <w:rPr>
      <w:caps/>
      <w:color w:val="A26700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D7C"/>
    <w:pPr>
      <w:spacing w:before="320" w:after="120"/>
      <w:jc w:val="center"/>
      <w:outlineLvl w:val="4"/>
    </w:pPr>
    <w:rPr>
      <w:caps/>
      <w:color w:val="A26700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D7C"/>
    <w:pPr>
      <w:spacing w:after="120"/>
      <w:jc w:val="center"/>
      <w:outlineLvl w:val="5"/>
    </w:pPr>
    <w:rPr>
      <w:caps/>
      <w:color w:val="F49B00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D7C"/>
    <w:pPr>
      <w:spacing w:after="120"/>
      <w:jc w:val="center"/>
      <w:outlineLvl w:val="6"/>
    </w:pPr>
    <w:rPr>
      <w:i/>
      <w:iCs/>
      <w:caps/>
      <w:color w:val="F49B00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D7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D7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A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65D7C"/>
    <w:rPr>
      <w:caps/>
      <w:color w:val="A36800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5D7C"/>
    <w:rPr>
      <w:caps/>
      <w:color w:val="A36800" w:themeColor="accent2" w:themeShade="80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65D7C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54A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254A0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4A0D"/>
    <w:rPr>
      <w:color w:val="CC9900" w:themeColor="hyperlink"/>
      <w:u w:val="single"/>
    </w:rPr>
  </w:style>
  <w:style w:type="paragraph" w:styleId="Sinespaciado">
    <w:name w:val="No Spacing"/>
    <w:basedOn w:val="Normal"/>
    <w:link w:val="SinespaciadoCar"/>
    <w:uiPriority w:val="1"/>
    <w:qFormat/>
    <w:rsid w:val="00165D7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65D7C"/>
  </w:style>
  <w:style w:type="paragraph" w:styleId="Encabezado">
    <w:name w:val="header"/>
    <w:basedOn w:val="Normal"/>
    <w:link w:val="EncabezadoCar"/>
    <w:uiPriority w:val="99"/>
    <w:unhideWhenUsed/>
    <w:rsid w:val="00165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D7C"/>
  </w:style>
  <w:style w:type="paragraph" w:styleId="Piedepgina">
    <w:name w:val="footer"/>
    <w:basedOn w:val="Normal"/>
    <w:link w:val="PiedepginaCar"/>
    <w:uiPriority w:val="99"/>
    <w:unhideWhenUsed/>
    <w:rsid w:val="00165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D7C"/>
  </w:style>
  <w:style w:type="character" w:customStyle="1" w:styleId="Ttulo3Car">
    <w:name w:val="Título 3 Car"/>
    <w:basedOn w:val="Fuentedeprrafopredeter"/>
    <w:link w:val="Ttulo3"/>
    <w:uiPriority w:val="9"/>
    <w:rsid w:val="00165D7C"/>
    <w:rPr>
      <w:caps/>
      <w:color w:val="A26700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65D7C"/>
    <w:rPr>
      <w:caps/>
      <w:color w:val="A26700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D7C"/>
    <w:rPr>
      <w:caps/>
      <w:color w:val="A26700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D7C"/>
    <w:rPr>
      <w:caps/>
      <w:color w:val="F49B00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D7C"/>
    <w:rPr>
      <w:i/>
      <w:iCs/>
      <w:caps/>
      <w:color w:val="F49B00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D7C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D7C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5D7C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65D7C"/>
    <w:pPr>
      <w:pBdr>
        <w:top w:val="dotted" w:sz="2" w:space="1" w:color="A36800" w:themeColor="accent2" w:themeShade="80"/>
        <w:bottom w:val="dotted" w:sz="2" w:space="6" w:color="A36800" w:themeColor="accent2" w:themeShade="80"/>
      </w:pBdr>
      <w:spacing w:before="500" w:after="300" w:line="240" w:lineRule="auto"/>
      <w:jc w:val="center"/>
    </w:pPr>
    <w:rPr>
      <w:caps/>
      <w:color w:val="A36800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65D7C"/>
    <w:rPr>
      <w:caps/>
      <w:color w:val="A36800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D7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65D7C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65D7C"/>
    <w:rPr>
      <w:b/>
      <w:bCs/>
      <w:color w:val="F49B00" w:themeColor="accent2" w:themeShade="BF"/>
      <w:spacing w:val="5"/>
    </w:rPr>
  </w:style>
  <w:style w:type="character" w:styleId="nfasis">
    <w:name w:val="Emphasis"/>
    <w:uiPriority w:val="20"/>
    <w:qFormat/>
    <w:rsid w:val="00165D7C"/>
    <w:rPr>
      <w:caps/>
      <w:spacing w:val="5"/>
      <w:sz w:val="20"/>
      <w:szCs w:val="20"/>
    </w:rPr>
  </w:style>
  <w:style w:type="paragraph" w:styleId="Prrafodelista">
    <w:name w:val="List Paragraph"/>
    <w:basedOn w:val="Normal"/>
    <w:uiPriority w:val="34"/>
    <w:qFormat/>
    <w:rsid w:val="00165D7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65D7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65D7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D7C"/>
    <w:pPr>
      <w:pBdr>
        <w:top w:val="dotted" w:sz="2" w:space="10" w:color="A36800" w:themeColor="accent2" w:themeShade="80"/>
        <w:bottom w:val="dotted" w:sz="2" w:space="4" w:color="A36800" w:themeColor="accent2" w:themeShade="80"/>
      </w:pBdr>
      <w:spacing w:before="160" w:line="300" w:lineRule="auto"/>
      <w:ind w:left="1440" w:right="1440"/>
    </w:pPr>
    <w:rPr>
      <w:caps/>
      <w:color w:val="A26700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D7C"/>
    <w:rPr>
      <w:caps/>
      <w:color w:val="A26700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65D7C"/>
    <w:rPr>
      <w:i/>
      <w:iCs/>
    </w:rPr>
  </w:style>
  <w:style w:type="character" w:styleId="nfasisintenso">
    <w:name w:val="Intense Emphasis"/>
    <w:uiPriority w:val="21"/>
    <w:qFormat/>
    <w:rsid w:val="00165D7C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65D7C"/>
    <w:rPr>
      <w:rFonts w:asciiTheme="minorHAnsi" w:eastAsiaTheme="minorEastAsia" w:hAnsiTheme="minorHAnsi" w:cstheme="minorBidi"/>
      <w:i/>
      <w:iCs/>
      <w:color w:val="A26700" w:themeColor="accent2" w:themeShade="7F"/>
    </w:rPr>
  </w:style>
  <w:style w:type="character" w:styleId="Referenciaintensa">
    <w:name w:val="Intense Reference"/>
    <w:uiPriority w:val="32"/>
    <w:qFormat/>
    <w:rsid w:val="00165D7C"/>
    <w:rPr>
      <w:rFonts w:asciiTheme="minorHAnsi" w:eastAsiaTheme="minorEastAsia" w:hAnsiTheme="minorHAnsi" w:cstheme="minorBidi"/>
      <w:b/>
      <w:bCs/>
      <w:i/>
      <w:iCs/>
      <w:color w:val="A26700" w:themeColor="accent2" w:themeShade="7F"/>
    </w:rPr>
  </w:style>
  <w:style w:type="character" w:styleId="Ttulodellibro">
    <w:name w:val="Book Title"/>
    <w:uiPriority w:val="33"/>
    <w:qFormat/>
    <w:rsid w:val="00165D7C"/>
    <w:rPr>
      <w:caps/>
      <w:color w:val="A26700" w:themeColor="accent2" w:themeShade="7F"/>
      <w:spacing w:val="5"/>
      <w:u w:color="A26700" w:themeColor="accent2" w:themeShade="7F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1131C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C0D75"/>
    <w:rPr>
      <w:color w:val="666699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AppData\Roaming\Microsoft\Plantillas\plantilla%20jorge.dotx" TargetMode="Externa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ombra superior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2020-09-24T00:00:00</PublishDate>
  <Abstract>Trabajo para la realización de una plantilla para todos los trabajos de la asignatura.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16F28E-71A6-49CB-BFE2-41C70011F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jorge</Template>
  <TotalTime>556</TotalTime>
  <Pages>4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TRABAJOS DE DISEÑO DE INTERFACES</vt:lpstr>
    </vt:vector>
  </TitlesOfParts>
  <Company>2º DAW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TRABAJOS DE DISEÑO DE INTERFACES</dc:title>
  <dc:subject>Diseño de Interfaces Web</dc:subject>
  <dc:creator>Jorge Miranda Izcara</dc:creator>
  <cp:lastModifiedBy>DAW2</cp:lastModifiedBy>
  <cp:revision>1</cp:revision>
  <cp:lastPrinted>2018-11-10T22:03:00Z</cp:lastPrinted>
  <dcterms:created xsi:type="dcterms:W3CDTF">2018-11-10T13:06:00Z</dcterms:created>
  <dcterms:modified xsi:type="dcterms:W3CDTF">2020-09-21T15:01:00Z</dcterms:modified>
</cp:coreProperties>
</file>