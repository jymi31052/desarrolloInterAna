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aps/>
        </w:rPr>
        <w:id w:val="1200352001"/>
        <w:docPartObj>
          <w:docPartGallery w:val="Cover Pages"/>
          <w:docPartUnique/>
        </w:docPartObj>
      </w:sdtPr>
      <w:sdtEndPr>
        <w:rPr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trPr>
              <w:trHeight w:val="2880"/>
              <w:jc w:val="center"/>
            </w:trPr>
            <w:sdt>
              <w:sdtPr>
                <w:rPr>
                  <w:caps/>
                </w:rPr>
                <w:alias w:val="Compañía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3F5BCC" w:rsidP="004A4654">
                    <w:pPr>
                      <w:pStyle w:val="Sinespaciado"/>
                      <w:jc w:val="center"/>
                      <w:rPr>
                        <w:caps/>
                      </w:rPr>
                    </w:pPr>
                    <w:r>
                      <w:rPr>
                        <w:caps/>
                      </w:rPr>
                      <w:t>2º DAW</w:t>
                    </w:r>
                  </w:p>
                </w:tc>
              </w:sdtContent>
            </w:sdt>
          </w:tr>
          <w:tr w:rsidR="0053718A">
            <w:trPr>
              <w:trHeight w:val="1440"/>
              <w:jc w:val="center"/>
            </w:trPr>
            <w:sdt>
              <w:sdtPr>
                <w:rPr>
                  <w:sz w:val="80"/>
                  <w:szCs w:val="80"/>
                </w:rPr>
                <w:alias w:val="Título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0F6FC6" w:themeColor="accent1"/>
                    </w:tcBorders>
                    <w:vAlign w:val="center"/>
                  </w:tcPr>
                  <w:p w:rsidR="0053718A" w:rsidRDefault="003F5BCC" w:rsidP="002350B5">
                    <w:pPr>
                      <w:pStyle w:val="Sinespaciado"/>
                      <w:jc w:val="center"/>
                      <w:rPr>
                        <w:sz w:val="80"/>
                        <w:szCs w:val="80"/>
                      </w:rPr>
                    </w:pPr>
                    <w:r>
                      <w:rPr>
                        <w:sz w:val="80"/>
                        <w:szCs w:val="80"/>
                      </w:rPr>
                      <w:t>PLANTILLA TRABAJOS DE DISEÑO DE INTERFACES</w:t>
                    </w:r>
                  </w:p>
                </w:tc>
              </w:sdtContent>
            </w:sdt>
          </w:tr>
          <w:tr w:rsidR="0053718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0F6FC6" w:themeColor="accent1"/>
                </w:tcBorders>
                <w:vAlign w:val="center"/>
              </w:tcPr>
              <w:p w:rsidR="0053718A" w:rsidRDefault="00925B58" w:rsidP="004A4654">
                <w:pPr>
                  <w:pStyle w:val="Sinespaciado"/>
                  <w:jc w:val="center"/>
                  <w:rPr>
                    <w:sz w:val="44"/>
                    <w:szCs w:val="44"/>
                  </w:rPr>
                </w:pPr>
                <w:sdt>
                  <w:sdtPr>
                    <w:rPr>
                      <w:sz w:val="44"/>
                      <w:szCs w:val="44"/>
                    </w:rPr>
                    <w:alias w:val="Subtítulo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3F5BCC">
                      <w:rPr>
                        <w:sz w:val="44"/>
                        <w:szCs w:val="44"/>
                      </w:rPr>
                      <w:t>Diseño de Interfaces Web</w:t>
                    </w:r>
                  </w:sdtContent>
                </w:sdt>
              </w:p>
            </w:tc>
          </w:tr>
          <w:tr w:rsidR="0053718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3718A" w:rsidRDefault="0053718A">
                <w:pPr>
                  <w:pStyle w:val="Sinespaciado"/>
                  <w:jc w:val="center"/>
                </w:pPr>
              </w:p>
            </w:tc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3F5BCC" w:rsidP="004A4654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Jorge Miranda Izcara</w:t>
                    </w:r>
                  </w:p>
                </w:tc>
              </w:sdtContent>
            </w:sdt>
          </w:tr>
          <w:tr w:rsidR="0053718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0-09-24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3718A" w:rsidRDefault="003F5BCC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24/09/2020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="0053718A">
            <w:sdt>
              <w:sdtPr>
                <w:alias w:val="Descripción breve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53718A" w:rsidRDefault="003F5BCC" w:rsidP="002350B5">
                    <w:pPr>
                      <w:pStyle w:val="Sinespaciado"/>
                    </w:pPr>
                    <w:r>
                      <w:t xml:space="preserve">Trabajo para la realización de una plantilla para todos los trabajos de la asignatura. </w:t>
                    </w:r>
                  </w:p>
                </w:tc>
              </w:sdtContent>
            </w:sdt>
          </w:tr>
        </w:tbl>
        <w:p w:rsidR="0053718A" w:rsidRDefault="0053718A"/>
        <w:p w:rsidR="0053718A" w:rsidRDefault="0053718A"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2"/>
          <w:szCs w:val="22"/>
          <w:lang w:bidi="ar-SA"/>
        </w:rPr>
        <w:id w:val="-18141618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1131C" w:rsidRDefault="004A4654">
          <w:pPr>
            <w:pStyle w:val="TtuloTDC"/>
          </w:pPr>
          <w:r>
            <w:t>Indice</w:t>
          </w:r>
        </w:p>
        <w:p w:rsidR="00F72A92" w:rsidRDefault="0071131C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0084" w:history="1">
            <w:r w:rsidR="00F72A92" w:rsidRPr="00592D1E">
              <w:rPr>
                <w:rStyle w:val="Hipervnculo"/>
                <w:noProof/>
              </w:rPr>
              <w:t>1. 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_Toc51260084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5" w:history="1">
            <w:r w:rsidR="00F72A92" w:rsidRPr="00592D1E">
              <w:rPr>
                <w:rStyle w:val="Hipervnculo"/>
                <w:noProof/>
                <w:lang w:eastAsia="es-ES"/>
              </w:rPr>
              <w:t>1.1</w:t>
            </w:r>
            <w:r w:rsidR="00F72A92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72A92" w:rsidRPr="00592D1E">
              <w:rPr>
                <w:rStyle w:val="Hipervnculo"/>
                <w:noProof/>
                <w:lang w:eastAsia="es-ES"/>
              </w:rPr>
              <w:t>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_Toc51260085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left" w:pos="880"/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6" w:history="1">
            <w:r w:rsidR="00F72A92" w:rsidRPr="00592D1E">
              <w:rPr>
                <w:rStyle w:val="Hipervnculo"/>
                <w:noProof/>
                <w:lang w:eastAsia="es-ES"/>
              </w:rPr>
              <w:t>1.2</w:t>
            </w:r>
            <w:r w:rsidR="00F72A92">
              <w:rPr>
                <w:rFonts w:asciiTheme="minorHAnsi" w:eastAsiaTheme="minorEastAsia" w:hAnsiTheme="minorHAnsi" w:cstheme="minorBidi"/>
                <w:noProof/>
                <w:lang w:eastAsia="es-ES"/>
              </w:rPr>
              <w:tab/>
            </w:r>
            <w:r w:rsidR="00F72A92" w:rsidRPr="00592D1E">
              <w:rPr>
                <w:rStyle w:val="Hipervnculo"/>
                <w:noProof/>
                <w:lang w:eastAsia="es-ES"/>
              </w:rPr>
              <w:t>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_Toc51260086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7" w:history="1">
            <w:r w:rsidR="00F72A92" w:rsidRPr="00592D1E">
              <w:rPr>
                <w:rStyle w:val="Hipervnculo"/>
                <w:noProof/>
                <w:lang w:eastAsia="es-ES"/>
              </w:rPr>
              <w:t>1.3 Subtitulo primero.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_Toc51260087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8" w:history="1">
            <w:r w:rsidR="00F72A92" w:rsidRPr="00592D1E">
              <w:rPr>
                <w:rStyle w:val="Hipervnculo"/>
                <w:noProof/>
              </w:rPr>
              <w:t>2. 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_Toc51260088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89" w:history="1">
            <w:r w:rsidR="00F72A92" w:rsidRPr="00592D1E">
              <w:rPr>
                <w:rStyle w:val="Hipervnculo"/>
                <w:noProof/>
                <w:lang w:eastAsia="es-ES"/>
              </w:rPr>
              <w:t>2.1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_Toc51260089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0" w:history="1">
            <w:r w:rsidR="00F72A92" w:rsidRPr="00592D1E">
              <w:rPr>
                <w:rStyle w:val="Hipervnculo"/>
                <w:noProof/>
                <w:lang w:eastAsia="es-ES"/>
              </w:rPr>
              <w:t>2.2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_Toc51260090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2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1" w:history="1">
            <w:r w:rsidR="00F72A92" w:rsidRPr="00592D1E">
              <w:rPr>
                <w:rStyle w:val="Hipervnculo"/>
                <w:noProof/>
                <w:lang w:eastAsia="es-ES"/>
              </w:rPr>
              <w:t>2.3 Subtitulo Segundo.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_Toc51260091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2" w:history="1">
            <w:r w:rsidR="00F72A92" w:rsidRPr="00592D1E">
              <w:rPr>
                <w:rStyle w:val="Hipervnculo"/>
                <w:noProof/>
              </w:rPr>
              <w:t>3. TITULO TERCERO.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_Toc51260092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2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F72A92" w:rsidRDefault="00925B58">
          <w:pPr>
            <w:pStyle w:val="TD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51260093" w:history="1">
            <w:r w:rsidR="00F72A92" w:rsidRPr="00592D1E">
              <w:rPr>
                <w:rStyle w:val="Hipervnculo"/>
                <w:noProof/>
              </w:rPr>
              <w:t>4. tITULO CUARTO.</w:t>
            </w:r>
            <w:r w:rsidR="00F72A92">
              <w:rPr>
                <w:noProof/>
                <w:webHidden/>
              </w:rPr>
              <w:tab/>
            </w:r>
            <w:r w:rsidR="00F72A92">
              <w:rPr>
                <w:noProof/>
                <w:webHidden/>
              </w:rPr>
              <w:fldChar w:fldCharType="begin"/>
            </w:r>
            <w:r w:rsidR="00F72A92">
              <w:rPr>
                <w:noProof/>
                <w:webHidden/>
              </w:rPr>
              <w:instrText xml:space="preserve"> PAGEREF _Toc51260093 \h </w:instrText>
            </w:r>
            <w:r w:rsidR="00F72A92">
              <w:rPr>
                <w:noProof/>
                <w:webHidden/>
              </w:rPr>
            </w:r>
            <w:r w:rsidR="00F72A92">
              <w:rPr>
                <w:noProof/>
                <w:webHidden/>
              </w:rPr>
              <w:fldChar w:fldCharType="separate"/>
            </w:r>
            <w:r w:rsidR="00F72A92">
              <w:rPr>
                <w:noProof/>
                <w:webHidden/>
              </w:rPr>
              <w:t>3</w:t>
            </w:r>
            <w:r w:rsidR="00F72A92">
              <w:rPr>
                <w:noProof/>
                <w:webHidden/>
              </w:rPr>
              <w:fldChar w:fldCharType="end"/>
            </w:r>
          </w:hyperlink>
        </w:p>
        <w:p w:rsidR="0071131C" w:rsidRDefault="0071131C">
          <w:r>
            <w:rPr>
              <w:b/>
              <w:bCs/>
            </w:rPr>
            <w:fldChar w:fldCharType="end"/>
          </w:r>
        </w:p>
      </w:sdtContent>
    </w:sdt>
    <w:p w:rsidR="0071272F" w:rsidRDefault="0071272F">
      <w:r>
        <w:br w:type="page"/>
      </w:r>
    </w:p>
    <w:p w:rsidR="00FA6759" w:rsidRDefault="00FA6759" w:rsidP="00FA6759">
      <w:pPr>
        <w:pStyle w:val="Ttulo1"/>
      </w:pPr>
      <w:bookmarkStart w:id="0" w:name="_Toc51260084"/>
      <w:r>
        <w:lastRenderedPageBreak/>
        <w:t xml:space="preserve">1. </w:t>
      </w:r>
      <w:r w:rsidR="003F5BCC">
        <w:t>Herramienta de Google para crear un estilo de colores</w:t>
      </w:r>
      <w:r>
        <w:t>.</w:t>
      </w:r>
      <w:bookmarkEnd w:id="0"/>
    </w:p>
    <w:p w:rsidR="002350B5" w:rsidRDefault="003F5BCC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bookmarkStart w:id="1" w:name="_Toc51260085"/>
      <w:r>
        <w:rPr>
          <w:noProof/>
          <w:lang w:eastAsia="es-ES"/>
        </w:rPr>
        <w:t>Descripcion de la Herramienta</w:t>
      </w:r>
      <w:r w:rsidR="002350B5">
        <w:rPr>
          <w:noProof/>
          <w:lang w:eastAsia="es-ES"/>
        </w:rPr>
        <w:t>.</w:t>
      </w:r>
      <w:bookmarkEnd w:id="1"/>
    </w:p>
    <w:p w:rsidR="00A7412C" w:rsidRDefault="003F5BCC" w:rsidP="00A7412C">
      <w:pPr>
        <w:rPr>
          <w:lang w:eastAsia="es-ES"/>
        </w:rPr>
      </w:pPr>
      <w:r>
        <w:rPr>
          <w:lang w:eastAsia="es-ES"/>
        </w:rPr>
        <w:t>Dicha herramienta se encuentra alojada  en el siguiente link:</w:t>
      </w:r>
    </w:p>
    <w:p w:rsidR="003F5BCC" w:rsidRDefault="003F5BCC" w:rsidP="00A7412C">
      <w:pPr>
        <w:rPr>
          <w:lang w:eastAsia="es-ES"/>
        </w:rPr>
      </w:pPr>
      <w:hyperlink r:id="rId9" w:history="1">
        <w:r w:rsidRPr="00E11065">
          <w:rPr>
            <w:rStyle w:val="Hipervnculo"/>
            <w:lang w:eastAsia="es-ES"/>
          </w:rPr>
          <w:t>https://material.io/design/color/the-color-system.html#color-usage-and-palettes</w:t>
        </w:r>
      </w:hyperlink>
    </w:p>
    <w:p w:rsidR="003F5BCC" w:rsidRDefault="000751B4" w:rsidP="00A7412C">
      <w:pPr>
        <w:rPr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61912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B4" w:rsidRDefault="000751B4" w:rsidP="00A7412C">
      <w:pPr>
        <w:rPr>
          <w:lang w:eastAsia="es-ES"/>
        </w:rPr>
      </w:pPr>
      <w:r>
        <w:rPr>
          <w:lang w:eastAsia="es-ES"/>
        </w:rPr>
        <w:t>Al inicio de la imagen te muestra una paleta donde eliges el color principal, y el color segundario, y ambas con las  variantes claras y oscuras.</w:t>
      </w:r>
    </w:p>
    <w:p w:rsidR="000751B4" w:rsidRDefault="000751B4" w:rsidP="00A7412C">
      <w:pPr>
        <w:rPr>
          <w:lang w:eastAsia="es-ES"/>
        </w:rPr>
      </w:pPr>
    </w:p>
    <w:p w:rsidR="000751B4" w:rsidRDefault="000751B4" w:rsidP="00A7412C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6217920" cy="42062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1B4" w:rsidRDefault="000751B4" w:rsidP="00A7412C">
      <w:pPr>
        <w:rPr>
          <w:lang w:eastAsia="es-ES"/>
        </w:rPr>
      </w:pPr>
      <w:r>
        <w:rPr>
          <w:lang w:eastAsia="es-ES"/>
        </w:rPr>
        <w:t>Estos son ejemplos de combinaciones de colores que se pueden hacer dependiendo de cuales sean los objetivos.</w:t>
      </w:r>
    </w:p>
    <w:p w:rsidR="000751B4" w:rsidRDefault="000751B4" w:rsidP="00A7412C">
      <w:pPr>
        <w:rPr>
          <w:lang w:eastAsia="es-ES"/>
        </w:rPr>
      </w:pPr>
    </w:p>
    <w:p w:rsidR="000751B4" w:rsidRDefault="000751B4" w:rsidP="00A7412C">
      <w:pPr>
        <w:rPr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4914900" cy="4286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12C" w:rsidRPr="00A7412C" w:rsidRDefault="000751B4" w:rsidP="00A7412C">
      <w:pPr>
        <w:rPr>
          <w:lang w:eastAsia="es-ES"/>
        </w:rPr>
      </w:pPr>
      <w:r>
        <w:rPr>
          <w:lang w:eastAsia="es-ES"/>
        </w:rPr>
        <w:t>Aquí  se muestra el uso de los colores que se pueden dar, lo solores secundario, primarios, de fondo o de error.</w:t>
      </w:r>
    </w:p>
    <w:p w:rsidR="00380E23" w:rsidRDefault="000751B4" w:rsidP="00A7412C">
      <w:pPr>
        <w:pStyle w:val="Ttulo2"/>
        <w:numPr>
          <w:ilvl w:val="1"/>
          <w:numId w:val="13"/>
        </w:numPr>
        <w:rPr>
          <w:noProof/>
          <w:lang w:eastAsia="es-ES"/>
        </w:rPr>
      </w:pPr>
      <w:r>
        <w:rPr>
          <w:noProof/>
          <w:lang w:eastAsia="es-ES"/>
        </w:rPr>
        <w:t>Color primario</w:t>
      </w:r>
    </w:p>
    <w:p w:rsidR="00A7412C" w:rsidRDefault="000751B4" w:rsidP="00A7412C">
      <w:pPr>
        <w:rPr>
          <w:lang w:eastAsia="es-ES"/>
        </w:rPr>
      </w:pPr>
      <w:r>
        <w:rPr>
          <w:lang w:eastAsia="es-ES"/>
        </w:rPr>
        <w:t>Este es el color que aparecerá en las aplicaciones de modo más frecuente.</w:t>
      </w:r>
    </w:p>
    <w:p w:rsidR="00A7412C" w:rsidRPr="00A7412C" w:rsidRDefault="00A7412C" w:rsidP="00A7412C">
      <w:pPr>
        <w:rPr>
          <w:lang w:eastAsia="es-ES"/>
        </w:rPr>
      </w:pPr>
    </w:p>
    <w:p w:rsidR="00380E23" w:rsidRDefault="00380E23" w:rsidP="00380E23">
      <w:pPr>
        <w:pStyle w:val="Ttulo2"/>
        <w:rPr>
          <w:noProof/>
          <w:lang w:eastAsia="es-ES"/>
        </w:rPr>
      </w:pPr>
      <w:bookmarkStart w:id="2" w:name="_Toc51260087"/>
      <w:r>
        <w:rPr>
          <w:noProof/>
          <w:lang w:eastAsia="es-ES"/>
        </w:rPr>
        <w:t xml:space="preserve">1.3 </w:t>
      </w:r>
      <w:bookmarkEnd w:id="2"/>
      <w:r w:rsidR="000751B4">
        <w:rPr>
          <w:noProof/>
          <w:lang w:eastAsia="es-ES"/>
        </w:rPr>
        <w:t>Variantes de los colores en claro y en oscuro.</w:t>
      </w:r>
    </w:p>
    <w:p w:rsidR="002350B5" w:rsidRDefault="0014024C" w:rsidP="0014024C">
      <w:r>
        <w:t>Tu color primario o secundario, podrán usar las variante más oscuras o más claras.</w:t>
      </w:r>
    </w:p>
    <w:p w:rsidR="0014024C" w:rsidRDefault="0014024C" w:rsidP="0014024C"/>
    <w:p w:rsidR="0014024C" w:rsidRDefault="0014024C" w:rsidP="0014024C">
      <w:pPr>
        <w:pStyle w:val="Ttulo2"/>
      </w:pPr>
      <w:r>
        <w:t>1.4 Distinguir elementos ui.</w:t>
      </w:r>
    </w:p>
    <w:p w:rsidR="0014024C" w:rsidRDefault="0014024C" w:rsidP="0014024C"/>
    <w:p w:rsidR="0014024C" w:rsidRDefault="0014024C" w:rsidP="0014024C">
      <w:r>
        <w:t>Es la técnica que se utiliza para que usando variantes claras y oscuras de tu colores, crear contraste de barras superiores o de botone, para que parezcan que están flotando.</w:t>
      </w:r>
    </w:p>
    <w:p w:rsidR="0014024C" w:rsidRDefault="0014024C" w:rsidP="0014024C">
      <w:r>
        <w:t>A continuación, un ejemplo.</w:t>
      </w:r>
    </w:p>
    <w:p w:rsidR="0014024C" w:rsidRDefault="0014024C" w:rsidP="0014024C">
      <w:r>
        <w:rPr>
          <w:noProof/>
          <w:lang w:eastAsia="es-ES"/>
        </w:rPr>
        <w:lastRenderedPageBreak/>
        <w:drawing>
          <wp:inline distT="0" distB="0" distL="0" distR="0">
            <wp:extent cx="5842635" cy="434657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63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24C" w:rsidRDefault="0014024C" w:rsidP="0014024C"/>
    <w:p w:rsidR="0014024C" w:rsidRDefault="0014024C" w:rsidP="0014024C">
      <w:pPr>
        <w:pStyle w:val="Ttulo2"/>
      </w:pPr>
      <w:r>
        <w:t>1.5 Color Secundario.</w:t>
      </w:r>
    </w:p>
    <w:p w:rsidR="0014024C" w:rsidRDefault="0014024C" w:rsidP="0014024C">
      <w:r>
        <w:t>Este elemento es opcional, y el  fin que persigue es acentuar y distinguir tu producto.</w:t>
      </w:r>
    </w:p>
    <w:p w:rsidR="0014024C" w:rsidRDefault="0014024C" w:rsidP="0014024C">
      <w:r>
        <w:t>Es buena opción para usarlo en:</w:t>
      </w:r>
    </w:p>
    <w:p w:rsidR="0014024C" w:rsidRDefault="0014024C" w:rsidP="0014024C">
      <w:pPr>
        <w:pStyle w:val="Prrafodelista"/>
        <w:numPr>
          <w:ilvl w:val="0"/>
          <w:numId w:val="14"/>
        </w:numPr>
      </w:pPr>
      <w:r>
        <w:t>Accion flotante de los botones.</w:t>
      </w:r>
    </w:p>
    <w:p w:rsidR="0014024C" w:rsidRDefault="0014024C" w:rsidP="0014024C">
      <w:pPr>
        <w:pStyle w:val="Prrafodelista"/>
        <w:numPr>
          <w:ilvl w:val="0"/>
          <w:numId w:val="14"/>
        </w:numPr>
      </w:pPr>
      <w:r>
        <w:t>Selección de controles como los sliders.</w:t>
      </w:r>
    </w:p>
    <w:p w:rsidR="0014024C" w:rsidRDefault="0014024C" w:rsidP="0014024C">
      <w:pPr>
        <w:pStyle w:val="Prrafodelista"/>
        <w:numPr>
          <w:ilvl w:val="0"/>
          <w:numId w:val="14"/>
        </w:numPr>
      </w:pPr>
      <w:r>
        <w:t>Remarcar un texto seleccionado.</w:t>
      </w:r>
    </w:p>
    <w:p w:rsidR="0014024C" w:rsidRDefault="0014024C" w:rsidP="0014024C">
      <w:pPr>
        <w:pStyle w:val="Prrafodelista"/>
        <w:numPr>
          <w:ilvl w:val="0"/>
          <w:numId w:val="14"/>
        </w:numPr>
      </w:pPr>
      <w:r>
        <w:t>Barra de progreso.</w:t>
      </w:r>
    </w:p>
    <w:p w:rsidR="0014024C" w:rsidRDefault="0014024C" w:rsidP="0014024C">
      <w:pPr>
        <w:pStyle w:val="Prrafodelista"/>
        <w:numPr>
          <w:ilvl w:val="0"/>
          <w:numId w:val="14"/>
        </w:numPr>
      </w:pPr>
      <w:r>
        <w:t>Links y tiktulares.</w:t>
      </w:r>
    </w:p>
    <w:p w:rsidR="0014024C" w:rsidRDefault="0014024C" w:rsidP="0014024C">
      <w:r>
        <w:t>Usado con las variantes de claros y oscuros, nos puede quedar una interfaz como en la siguiente imagen:</w:t>
      </w:r>
    </w:p>
    <w:p w:rsidR="0014024C" w:rsidRDefault="0014024C" w:rsidP="0014024C">
      <w:bookmarkStart w:id="3" w:name="_GoBack"/>
      <w:r>
        <w:rPr>
          <w:noProof/>
          <w:lang w:eastAsia="es-ES"/>
        </w:rPr>
        <w:lastRenderedPageBreak/>
        <w:drawing>
          <wp:inline distT="0" distB="0" distL="0" distR="0">
            <wp:extent cx="3907565" cy="43499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806" cy="4352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"/>
    </w:p>
    <w:p w:rsidR="0014024C" w:rsidRDefault="0014024C" w:rsidP="0014024C"/>
    <w:p w:rsidR="00FA6759" w:rsidRDefault="002350B5" w:rsidP="00FA6759">
      <w:pPr>
        <w:pStyle w:val="Ttulo1"/>
      </w:pPr>
      <w:bookmarkStart w:id="4" w:name="_Toc51260088"/>
      <w:r>
        <w:t>2. TITULO SEGUNDO</w:t>
      </w:r>
      <w:r w:rsidR="00FA6759">
        <w:t>.</w:t>
      </w:r>
      <w:bookmarkEnd w:id="4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5" w:name="_Toc51260089"/>
      <w:r>
        <w:rPr>
          <w:noProof/>
          <w:lang w:eastAsia="es-ES"/>
        </w:rPr>
        <w:t>2.1 Subtitulo Segundo.</w:t>
      </w:r>
      <w:bookmarkEnd w:id="5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6" w:name="_Toc51260090"/>
      <w:r>
        <w:rPr>
          <w:noProof/>
          <w:lang w:eastAsia="es-ES"/>
        </w:rPr>
        <w:t>2.2 Subtitulo Segundo.</w:t>
      </w:r>
      <w:bookmarkEnd w:id="6"/>
    </w:p>
    <w:p w:rsidR="00A7412C" w:rsidRDefault="00A7412C" w:rsidP="00A7412C"/>
    <w:p w:rsidR="00A7412C" w:rsidRDefault="00A7412C" w:rsidP="00A7412C">
      <w:pPr>
        <w:pStyle w:val="Ttulo2"/>
        <w:rPr>
          <w:noProof/>
          <w:lang w:eastAsia="es-ES"/>
        </w:rPr>
      </w:pPr>
      <w:bookmarkStart w:id="7" w:name="_Toc51260091"/>
      <w:r>
        <w:rPr>
          <w:noProof/>
          <w:lang w:eastAsia="es-ES"/>
        </w:rPr>
        <w:t>2.3 Subtitulo Segundo.</w:t>
      </w:r>
      <w:bookmarkEnd w:id="7"/>
    </w:p>
    <w:p w:rsidR="00A7412C" w:rsidRPr="00A7412C" w:rsidRDefault="00A7412C" w:rsidP="00A7412C"/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2350B5" w:rsidP="00FA6759">
      <w:pPr>
        <w:pStyle w:val="Ttulo1"/>
      </w:pPr>
      <w:bookmarkStart w:id="8" w:name="_Toc51260092"/>
      <w:r>
        <w:lastRenderedPageBreak/>
        <w:t>3</w:t>
      </w:r>
      <w:r w:rsidR="00FA6759">
        <w:t xml:space="preserve">. </w:t>
      </w:r>
      <w:r>
        <w:t>TITULO TERCERO.</w:t>
      </w:r>
      <w:bookmarkEnd w:id="8"/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2350B5" w:rsidP="00FA6759">
      <w:pPr>
        <w:pStyle w:val="Ttulo1"/>
      </w:pPr>
      <w:bookmarkStart w:id="9" w:name="_Toc51260093"/>
      <w:r>
        <w:t>4</w:t>
      </w:r>
      <w:r w:rsidR="00FA6759">
        <w:t xml:space="preserve">. </w:t>
      </w:r>
      <w:r>
        <w:t>tITULO CUARTO.</w:t>
      </w:r>
      <w:bookmarkEnd w:id="9"/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>
      <w:pPr>
        <w:rPr>
          <w:rFonts w:ascii="Helvetica-Light" w:hAnsi="Helvetica-Light" w:cs="Helvetica-Light"/>
          <w:color w:val="24292E"/>
          <w:sz w:val="24"/>
          <w:szCs w:val="24"/>
        </w:rPr>
      </w:pPr>
    </w:p>
    <w:p w:rsidR="00FA6759" w:rsidRDefault="00FA6759" w:rsidP="00FA6759"/>
    <w:p w:rsidR="00FA6759" w:rsidRDefault="00FA6759" w:rsidP="00FA6759"/>
    <w:p w:rsidR="00FA6759" w:rsidRDefault="00554370" w:rsidP="00FA6759">
      <w:r>
        <w:t>M</w:t>
      </w:r>
      <w:r w:rsidR="00A2137C">
        <w:t>i estilo de colores esta en el s</w:t>
      </w:r>
      <w:r>
        <w:t>iguiente link:</w:t>
      </w:r>
    </w:p>
    <w:p w:rsidR="00B476C8" w:rsidRDefault="00925B58" w:rsidP="0071131C">
      <w:hyperlink r:id="rId15" w:anchor="!/?view.left=0&amp;view.right=0&amp;primary.color=D4E157&amp;secondary.color=F9A825&amp;primary.text.color=DD2C00&amp;secondary.text.color=6D4C41" w:history="1">
        <w:r w:rsidR="00FB65C1" w:rsidRPr="003C20A9">
          <w:rPr>
            <w:rStyle w:val="Hipervnculo"/>
          </w:rPr>
          <w:t>https://material.io/resources/color/#!/?view.left=0&amp;view.right=0&amp;primary.color=D4E157&amp;secondary.color=F9A825&amp;primary.text.color=DD2C00&amp;secondary.text.color=6D4C41</w:t>
        </w:r>
      </w:hyperlink>
    </w:p>
    <w:p w:rsidR="00FB65C1" w:rsidRDefault="00FB65C1" w:rsidP="0071131C"/>
    <w:p w:rsidR="00FB65C1" w:rsidRDefault="00FB65C1" w:rsidP="0071131C">
      <w:r>
        <w:t>Hacer un documento de esta web:</w:t>
      </w:r>
    </w:p>
    <w:p w:rsidR="00FB65C1" w:rsidRDefault="00925B58" w:rsidP="0071131C">
      <w:hyperlink r:id="rId16" w:history="1">
        <w:r w:rsidR="00FB65C1" w:rsidRPr="003C20A9">
          <w:rPr>
            <w:rStyle w:val="Hipervnculo"/>
          </w:rPr>
          <w:t>https://material.io/design/color/the-</w:t>
        </w:r>
        <w:r w:rsidR="00FB65C1" w:rsidRPr="003C20A9">
          <w:rPr>
            <w:rStyle w:val="Hipervnculo"/>
          </w:rPr>
          <w:t>c</w:t>
        </w:r>
        <w:r w:rsidR="00FB65C1" w:rsidRPr="003C20A9">
          <w:rPr>
            <w:rStyle w:val="Hipervnculo"/>
          </w:rPr>
          <w:t>olo</w:t>
        </w:r>
        <w:r w:rsidR="00FB65C1" w:rsidRPr="003C20A9">
          <w:rPr>
            <w:rStyle w:val="Hipervnculo"/>
          </w:rPr>
          <w:t>r</w:t>
        </w:r>
        <w:r w:rsidR="00FB65C1" w:rsidRPr="003C20A9">
          <w:rPr>
            <w:rStyle w:val="Hipervnculo"/>
          </w:rPr>
          <w:t>-system.html</w:t>
        </w:r>
      </w:hyperlink>
    </w:p>
    <w:p w:rsidR="00FB65C1" w:rsidRDefault="00FB65C1" w:rsidP="0071131C"/>
    <w:p w:rsidR="00FB65C1" w:rsidRDefault="00FB65C1" w:rsidP="0071131C">
      <w:r>
        <w:t>Y hacer otro documento con el uso de la herramienta de la siguiente web:</w:t>
      </w:r>
    </w:p>
    <w:p w:rsidR="00FB65C1" w:rsidRDefault="00925B58" w:rsidP="0071131C">
      <w:hyperlink r:id="rId17" w:anchor="!/?view.left=0&amp;view.right=0&amp;primary.color=6002ee" w:history="1">
        <w:r w:rsidR="00FB65C1" w:rsidRPr="003C20A9">
          <w:rPr>
            <w:rStyle w:val="Hipervnculo"/>
          </w:rPr>
          <w:t>https://material.io/resources/color/#!/?view.l</w:t>
        </w:r>
        <w:r w:rsidR="00FB65C1" w:rsidRPr="003C20A9">
          <w:rPr>
            <w:rStyle w:val="Hipervnculo"/>
          </w:rPr>
          <w:t>e</w:t>
        </w:r>
        <w:r w:rsidR="00FB65C1" w:rsidRPr="003C20A9">
          <w:rPr>
            <w:rStyle w:val="Hipervnculo"/>
          </w:rPr>
          <w:t>ft=0&amp;view.right=0&amp;primary.color=6002ee</w:t>
        </w:r>
      </w:hyperlink>
    </w:p>
    <w:p w:rsidR="00FB65C1" w:rsidRDefault="00FB65C1" w:rsidP="0071131C"/>
    <w:p w:rsidR="00FB65C1" w:rsidRDefault="00FB65C1" w:rsidP="0071131C">
      <w:r>
        <w:t>Y hay que pensar sobre los colores de la fundición de Salome</w:t>
      </w:r>
    </w:p>
    <w:p w:rsidR="00FB65C1" w:rsidRPr="0071131C" w:rsidRDefault="00FB65C1" w:rsidP="0071131C"/>
    <w:sectPr w:rsidR="00FB65C1" w:rsidRPr="0071131C" w:rsidSect="0021635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1440" w:right="1080" w:bottom="1440" w:left="1080" w:header="113" w:footer="283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5DC" w:rsidRDefault="00CF75DC" w:rsidP="00165D7C">
      <w:pPr>
        <w:spacing w:after="0" w:line="240" w:lineRule="auto"/>
      </w:pPr>
      <w:r>
        <w:separator/>
      </w:r>
    </w:p>
  </w:endnote>
  <w:end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4332"/>
      <w:gridCol w:w="1082"/>
      <w:gridCol w:w="4332"/>
    </w:tblGrid>
    <w:tr w:rsidR="00FA6759">
      <w:trPr>
        <w:trHeight w:val="151"/>
      </w:trPr>
      <w:tc>
        <w:tcPr>
          <w:tcW w:w="2250" w:type="pct"/>
          <w:tcBorders>
            <w:bottom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FA6759" w:rsidRDefault="00FA6759">
          <w:pPr>
            <w:pStyle w:val="Sinespaciado"/>
          </w:pPr>
          <w:r>
            <w:rPr>
              <w:b/>
              <w:bCs/>
            </w:rPr>
            <w:t xml:space="preserve">Página </w:t>
          </w:r>
          <w:r>
            <w:rPr>
              <w:rFonts w:asciiTheme="minorHAnsi" w:eastAsiaTheme="minorEastAsia" w:hAnsiTheme="minorHAnsi" w:cstheme="minorBidi"/>
            </w:rPr>
            <w:fldChar w:fldCharType="begin"/>
          </w:r>
          <w:r>
            <w:instrText>PAGE  \* MERGEFORMAT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925B58" w:rsidRPr="00925B58">
            <w:rPr>
              <w:b/>
              <w:bCs/>
              <w:noProof/>
            </w:rPr>
            <w:t>6</w:t>
          </w:r>
          <w:r>
            <w:rPr>
              <w:b/>
              <w:bCs/>
            </w:rPr>
            <w:fldChar w:fldCharType="end"/>
          </w:r>
        </w:p>
      </w:tc>
      <w:tc>
        <w:tcPr>
          <w:tcW w:w="2250" w:type="pct"/>
          <w:tcBorders>
            <w:bottom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  <w:tr w:rsidR="00FA6759">
      <w:trPr>
        <w:trHeight w:val="150"/>
      </w:trPr>
      <w:tc>
        <w:tcPr>
          <w:tcW w:w="2250" w:type="pct"/>
          <w:tcBorders>
            <w:top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  <w:tc>
        <w:tcPr>
          <w:tcW w:w="500" w:type="pct"/>
          <w:vMerge/>
        </w:tcPr>
        <w:p w:rsidR="00FA6759" w:rsidRDefault="00FA6759">
          <w:pPr>
            <w:pStyle w:val="Encabezado"/>
            <w:jc w:val="center"/>
            <w:rPr>
              <w:b/>
              <w:bCs/>
            </w:rPr>
          </w:pPr>
        </w:p>
      </w:tc>
      <w:tc>
        <w:tcPr>
          <w:tcW w:w="2250" w:type="pct"/>
          <w:tcBorders>
            <w:top w:val="single" w:sz="4" w:space="0" w:color="0F6FC6" w:themeColor="accent1"/>
          </w:tcBorders>
        </w:tcPr>
        <w:p w:rsidR="00FA6759" w:rsidRDefault="00FA6759">
          <w:pPr>
            <w:pStyle w:val="Encabezado"/>
            <w:rPr>
              <w:b/>
              <w:bCs/>
            </w:rPr>
          </w:pPr>
        </w:p>
      </w:tc>
    </w:tr>
  </w:tbl>
  <w:p w:rsidR="00FA6759" w:rsidRDefault="00FA675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380E2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5DC" w:rsidRDefault="00CF75DC" w:rsidP="00165D7C">
      <w:pPr>
        <w:spacing w:after="0" w:line="240" w:lineRule="auto"/>
      </w:pPr>
      <w:r>
        <w:separator/>
      </w:r>
    </w:p>
  </w:footnote>
  <w:footnote w:type="continuationSeparator" w:id="0">
    <w:p w:rsidR="00CF75DC" w:rsidRDefault="00CF75DC" w:rsidP="0016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925B5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6" o:spid="_x0000_s2050" type="#_x0000_t75" style="position:absolute;margin-left:0;margin-top:0;width:40in;height:1906.5pt;z-index:-251657216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  <w:szCs w:val="20"/>
      </w:rPr>
      <w:alias w:val="Título"/>
      <w:id w:val="944497155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A6759" w:rsidRPr="00165D7C" w:rsidRDefault="00925B58">
        <w:pPr>
          <w:pStyle w:val="Encabezado"/>
          <w:pBdr>
            <w:bottom w:val="thickThinSmallGap" w:sz="24" w:space="1" w:color="004D6C" w:themeColor="accent2" w:themeShade="7F"/>
          </w:pBdr>
          <w:jc w:val="center"/>
          <w:rPr>
            <w:sz w:val="20"/>
            <w:szCs w:val="20"/>
          </w:rPr>
        </w:pPr>
        <w:r>
          <w:rPr>
            <w:noProof/>
            <w:sz w:val="20"/>
            <w:szCs w:val="20"/>
            <w:lang w:eastAsia="es-ES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5796517" o:spid="_x0000_s2051" type="#_x0000_t75" style="position:absolute;left:0;text-align:left;margin-left:0;margin-top:0;width:40in;height:1906.5pt;z-index:-251656192;mso-position-horizontal:center;mso-position-horizontal-relative:margin;mso-position-vertical:center;mso-position-vertical-relative:margin" o:allowincell="f">
              <v:imagedata r:id="rId1" o:title="splashing-275950_1920" gain="19661f" blacklevel="22938f"/>
              <w10:wrap anchorx="margin" anchory="margin"/>
            </v:shape>
          </w:pict>
        </w:r>
        <w:r w:rsidR="002350B5">
          <w:rPr>
            <w:sz w:val="20"/>
            <w:szCs w:val="20"/>
          </w:rPr>
          <w:t>PLANTILLA TRABAJOS DE DISEÑO DE INTERFACES</w:t>
        </w:r>
      </w:p>
    </w:sdtContent>
  </w:sdt>
  <w:p w:rsidR="00FA6759" w:rsidRDefault="00FA675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E23" w:rsidRDefault="00925B5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796515" o:spid="_x0000_s2049" type="#_x0000_t75" style="position:absolute;margin-left:0;margin-top:0;width:40in;height:1906.5pt;z-index:-251658240;mso-position-horizontal:center;mso-position-horizontal-relative:margin;mso-position-vertical:center;mso-position-vertical-relative:margin" o:allowincell="f">
          <v:imagedata r:id="rId1" o:title="splashing-275950_1920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02B9D"/>
    <w:multiLevelType w:val="multilevel"/>
    <w:tmpl w:val="A1E2CAE2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F6072"/>
    <w:multiLevelType w:val="multilevel"/>
    <w:tmpl w:val="814E1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1431AE"/>
    <w:multiLevelType w:val="hybridMultilevel"/>
    <w:tmpl w:val="9294C730"/>
    <w:lvl w:ilvl="0" w:tplc="7EF60D54">
      <w:start w:val="1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A60EB"/>
    <w:multiLevelType w:val="multilevel"/>
    <w:tmpl w:val="D40681A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34734F51"/>
    <w:multiLevelType w:val="multilevel"/>
    <w:tmpl w:val="4D86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692EB8"/>
    <w:multiLevelType w:val="hybridMultilevel"/>
    <w:tmpl w:val="478C2F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FE5"/>
    <w:multiLevelType w:val="multilevel"/>
    <w:tmpl w:val="73C25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9AC1977"/>
    <w:multiLevelType w:val="multilevel"/>
    <w:tmpl w:val="2088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055FD3"/>
    <w:multiLevelType w:val="multilevel"/>
    <w:tmpl w:val="D8469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A43ABB"/>
    <w:multiLevelType w:val="multilevel"/>
    <w:tmpl w:val="C19E5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64A55"/>
    <w:multiLevelType w:val="hybridMultilevel"/>
    <w:tmpl w:val="028C366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1F6038"/>
    <w:multiLevelType w:val="hybridMultilevel"/>
    <w:tmpl w:val="9132A07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F797D"/>
    <w:multiLevelType w:val="multilevel"/>
    <w:tmpl w:val="E720413C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3" w15:restartNumberingAfterBreak="0">
    <w:nsid w:val="7116215A"/>
    <w:multiLevelType w:val="multilevel"/>
    <w:tmpl w:val="8EEC849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cs="Arial" w:hint="default"/>
        <w:b/>
        <w:color w:val="000000"/>
        <w:sz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cs="Arial" w:hint="default"/>
        <w:b/>
        <w:color w:val="000000"/>
        <w:sz w:val="36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cs="Arial" w:hint="default"/>
        <w:b/>
        <w:color w:val="000000"/>
        <w:sz w:val="3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ascii="Arial" w:hAnsi="Arial" w:cs="Arial" w:hint="default"/>
        <w:b/>
        <w:color w:val="000000"/>
        <w:sz w:val="36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ascii="Arial" w:hAnsi="Arial" w:cs="Arial" w:hint="default"/>
        <w:b/>
        <w:color w:val="000000"/>
        <w:sz w:val="36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6"/>
  </w:num>
  <w:num w:numId="5">
    <w:abstractNumId w:val="4"/>
  </w:num>
  <w:num w:numId="6">
    <w:abstractNumId w:val="1"/>
  </w:num>
  <w:num w:numId="7">
    <w:abstractNumId w:val="9"/>
  </w:num>
  <w:num w:numId="8">
    <w:abstractNumId w:val="7"/>
  </w:num>
  <w:num w:numId="9">
    <w:abstractNumId w:val="8"/>
  </w:num>
  <w:num w:numId="10">
    <w:abstractNumId w:val="13"/>
  </w:num>
  <w:num w:numId="11">
    <w:abstractNumId w:val="3"/>
  </w:num>
  <w:num w:numId="12">
    <w:abstractNumId w:val="12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C5B"/>
    <w:rsid w:val="000467BB"/>
    <w:rsid w:val="000751B4"/>
    <w:rsid w:val="00083789"/>
    <w:rsid w:val="0014024C"/>
    <w:rsid w:val="00165D7C"/>
    <w:rsid w:val="002003AD"/>
    <w:rsid w:val="00216355"/>
    <w:rsid w:val="002350B5"/>
    <w:rsid w:val="00253D71"/>
    <w:rsid w:val="00254A0D"/>
    <w:rsid w:val="00263279"/>
    <w:rsid w:val="00282CAA"/>
    <w:rsid w:val="002F40CB"/>
    <w:rsid w:val="00380E23"/>
    <w:rsid w:val="003C4F90"/>
    <w:rsid w:val="003D021D"/>
    <w:rsid w:val="003F5BCC"/>
    <w:rsid w:val="00462F23"/>
    <w:rsid w:val="004A4654"/>
    <w:rsid w:val="0053718A"/>
    <w:rsid w:val="00554370"/>
    <w:rsid w:val="00586FE0"/>
    <w:rsid w:val="005B59E1"/>
    <w:rsid w:val="005E3D0E"/>
    <w:rsid w:val="00697195"/>
    <w:rsid w:val="006A0826"/>
    <w:rsid w:val="006A1FCD"/>
    <w:rsid w:val="006E513A"/>
    <w:rsid w:val="0071131C"/>
    <w:rsid w:val="0071272F"/>
    <w:rsid w:val="00781590"/>
    <w:rsid w:val="007D5526"/>
    <w:rsid w:val="008F3852"/>
    <w:rsid w:val="00925B58"/>
    <w:rsid w:val="00953FF1"/>
    <w:rsid w:val="00A2137C"/>
    <w:rsid w:val="00A7412C"/>
    <w:rsid w:val="00AB0F2A"/>
    <w:rsid w:val="00AE439D"/>
    <w:rsid w:val="00B3438A"/>
    <w:rsid w:val="00B42C5B"/>
    <w:rsid w:val="00B476C8"/>
    <w:rsid w:val="00BC0D75"/>
    <w:rsid w:val="00CF75DC"/>
    <w:rsid w:val="00D3100F"/>
    <w:rsid w:val="00DB6FB0"/>
    <w:rsid w:val="00E41812"/>
    <w:rsid w:val="00E80F5F"/>
    <w:rsid w:val="00EE1DB1"/>
    <w:rsid w:val="00F05798"/>
    <w:rsid w:val="00F72A92"/>
    <w:rsid w:val="00F802C6"/>
    <w:rsid w:val="00F91C42"/>
    <w:rsid w:val="00FA6759"/>
    <w:rsid w:val="00FB65C1"/>
    <w:rsid w:val="00FD0A86"/>
    <w:rsid w:val="00FD2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1220C44"/>
  <w15:docId w15:val="{3270D45D-D695-4855-8B69-B4C5C9C1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s-E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5D7C"/>
  </w:style>
  <w:style w:type="paragraph" w:styleId="Ttulo1">
    <w:name w:val="heading 1"/>
    <w:basedOn w:val="Normal"/>
    <w:next w:val="Normal"/>
    <w:link w:val="Ttulo1Car"/>
    <w:uiPriority w:val="9"/>
    <w:qFormat/>
    <w:rsid w:val="00165D7C"/>
    <w:pPr>
      <w:pBdr>
        <w:bottom w:val="thinThickSmallGap" w:sz="12" w:space="1" w:color="0075A2" w:themeColor="accent2" w:themeShade="BF"/>
      </w:pBdr>
      <w:spacing w:before="400"/>
      <w:jc w:val="center"/>
      <w:outlineLvl w:val="0"/>
    </w:pPr>
    <w:rPr>
      <w:caps/>
      <w:color w:val="004E6C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65D7C"/>
    <w:pPr>
      <w:pBdr>
        <w:bottom w:val="single" w:sz="4" w:space="1" w:color="004D6C" w:themeColor="accent2" w:themeShade="7F"/>
      </w:pBdr>
      <w:spacing w:before="400"/>
      <w:jc w:val="center"/>
      <w:outlineLvl w:val="1"/>
    </w:pPr>
    <w:rPr>
      <w:caps/>
      <w:color w:val="004E6C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5D7C"/>
    <w:pPr>
      <w:pBdr>
        <w:top w:val="dotted" w:sz="4" w:space="1" w:color="004D6C" w:themeColor="accent2" w:themeShade="7F"/>
        <w:bottom w:val="dotted" w:sz="4" w:space="1" w:color="004D6C" w:themeColor="accent2" w:themeShade="7F"/>
      </w:pBdr>
      <w:spacing w:before="300"/>
      <w:jc w:val="center"/>
      <w:outlineLvl w:val="2"/>
    </w:pPr>
    <w:rPr>
      <w:caps/>
      <w:color w:val="004D6C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65D7C"/>
    <w:pPr>
      <w:pBdr>
        <w:bottom w:val="dotted" w:sz="4" w:space="1" w:color="0075A2" w:themeColor="accent2" w:themeShade="BF"/>
      </w:pBdr>
      <w:spacing w:after="120"/>
      <w:jc w:val="center"/>
      <w:outlineLvl w:val="3"/>
    </w:pPr>
    <w:rPr>
      <w:caps/>
      <w:color w:val="004D6C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65D7C"/>
    <w:pPr>
      <w:spacing w:before="320" w:after="120"/>
      <w:jc w:val="center"/>
      <w:outlineLvl w:val="4"/>
    </w:pPr>
    <w:rPr>
      <w:caps/>
      <w:color w:val="004D6C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65D7C"/>
    <w:pPr>
      <w:spacing w:after="120"/>
      <w:jc w:val="center"/>
      <w:outlineLvl w:val="5"/>
    </w:pPr>
    <w:rPr>
      <w:caps/>
      <w:color w:val="0075A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65D7C"/>
    <w:pPr>
      <w:spacing w:after="120"/>
      <w:jc w:val="center"/>
      <w:outlineLvl w:val="6"/>
    </w:pPr>
    <w:rPr>
      <w:i/>
      <w:iCs/>
      <w:caps/>
      <w:color w:val="0075A2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65D7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65D7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54A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4A0D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165D7C"/>
    <w:rPr>
      <w:caps/>
      <w:color w:val="004E6C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65D7C"/>
    <w:rPr>
      <w:caps/>
      <w:color w:val="004E6C" w:themeColor="accent2" w:themeShade="80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165D7C"/>
    <w:pPr>
      <w:outlineLvl w:val="9"/>
    </w:pPr>
    <w:rPr>
      <w:lang w:bidi="en-U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54A0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254A0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254A0D"/>
    <w:rPr>
      <w:color w:val="F49100" w:themeColor="hyperlink"/>
      <w:u w:val="single"/>
    </w:rPr>
  </w:style>
  <w:style w:type="paragraph" w:styleId="Sinespaciado">
    <w:name w:val="No Spacing"/>
    <w:basedOn w:val="Normal"/>
    <w:link w:val="SinespaciadoCar"/>
    <w:uiPriority w:val="1"/>
    <w:qFormat/>
    <w:rsid w:val="00165D7C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65D7C"/>
  </w:style>
  <w:style w:type="paragraph" w:styleId="Encabezado">
    <w:name w:val="header"/>
    <w:basedOn w:val="Normal"/>
    <w:link w:val="Encabezado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D7C"/>
  </w:style>
  <w:style w:type="paragraph" w:styleId="Piedepgina">
    <w:name w:val="footer"/>
    <w:basedOn w:val="Normal"/>
    <w:link w:val="PiedepginaCar"/>
    <w:uiPriority w:val="99"/>
    <w:unhideWhenUsed/>
    <w:rsid w:val="00165D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D7C"/>
  </w:style>
  <w:style w:type="character" w:customStyle="1" w:styleId="Ttulo3Car">
    <w:name w:val="Título 3 Car"/>
    <w:basedOn w:val="Fuentedeprrafopredeter"/>
    <w:link w:val="Ttulo3"/>
    <w:uiPriority w:val="9"/>
    <w:rsid w:val="00165D7C"/>
    <w:rPr>
      <w:caps/>
      <w:color w:val="004D6C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165D7C"/>
    <w:rPr>
      <w:caps/>
      <w:color w:val="004D6C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65D7C"/>
    <w:rPr>
      <w:caps/>
      <w:color w:val="004D6C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65D7C"/>
    <w:rPr>
      <w:caps/>
      <w:color w:val="0075A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65D7C"/>
    <w:rPr>
      <w:i/>
      <w:iCs/>
      <w:caps/>
      <w:color w:val="0075A2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65D7C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65D7C"/>
    <w:rPr>
      <w:i/>
      <w:iCs/>
      <w:caps/>
      <w:spacing w:val="1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65D7C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65D7C"/>
    <w:pPr>
      <w:pBdr>
        <w:top w:val="dotted" w:sz="2" w:space="1" w:color="004E6C" w:themeColor="accent2" w:themeShade="80"/>
        <w:bottom w:val="dotted" w:sz="2" w:space="6" w:color="004E6C" w:themeColor="accent2" w:themeShade="80"/>
      </w:pBdr>
      <w:spacing w:before="500" w:after="300" w:line="240" w:lineRule="auto"/>
      <w:jc w:val="center"/>
    </w:pPr>
    <w:rPr>
      <w:caps/>
      <w:color w:val="004E6C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65D7C"/>
    <w:rPr>
      <w:caps/>
      <w:color w:val="004E6C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65D7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65D7C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65D7C"/>
    <w:rPr>
      <w:b/>
      <w:bCs/>
      <w:color w:val="0075A2" w:themeColor="accent2" w:themeShade="BF"/>
      <w:spacing w:val="5"/>
    </w:rPr>
  </w:style>
  <w:style w:type="character" w:styleId="nfasis">
    <w:name w:val="Emphasis"/>
    <w:uiPriority w:val="20"/>
    <w:qFormat/>
    <w:rsid w:val="00165D7C"/>
    <w:rPr>
      <w:caps/>
      <w:spacing w:val="5"/>
      <w:sz w:val="20"/>
      <w:szCs w:val="20"/>
    </w:rPr>
  </w:style>
  <w:style w:type="paragraph" w:styleId="Prrafodelista">
    <w:name w:val="List Paragraph"/>
    <w:basedOn w:val="Normal"/>
    <w:uiPriority w:val="34"/>
    <w:qFormat/>
    <w:rsid w:val="00165D7C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65D7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65D7C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65D7C"/>
    <w:pPr>
      <w:pBdr>
        <w:top w:val="dotted" w:sz="2" w:space="10" w:color="004E6C" w:themeColor="accent2" w:themeShade="80"/>
        <w:bottom w:val="dotted" w:sz="2" w:space="4" w:color="004E6C" w:themeColor="accent2" w:themeShade="80"/>
      </w:pBdr>
      <w:spacing w:before="160" w:line="300" w:lineRule="auto"/>
      <w:ind w:left="1440" w:right="1440"/>
    </w:pPr>
    <w:rPr>
      <w:caps/>
      <w:color w:val="004D6C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65D7C"/>
    <w:rPr>
      <w:caps/>
      <w:color w:val="004D6C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65D7C"/>
    <w:rPr>
      <w:i/>
      <w:iCs/>
    </w:rPr>
  </w:style>
  <w:style w:type="character" w:styleId="nfasisintenso">
    <w:name w:val="Intense Emphasis"/>
    <w:uiPriority w:val="21"/>
    <w:qFormat/>
    <w:rsid w:val="00165D7C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65D7C"/>
    <w:rPr>
      <w:rFonts w:asciiTheme="minorHAnsi" w:eastAsiaTheme="minorEastAsia" w:hAnsiTheme="minorHAnsi" w:cstheme="minorBidi"/>
      <w:i/>
      <w:iCs/>
      <w:color w:val="004D6C" w:themeColor="accent2" w:themeShade="7F"/>
    </w:rPr>
  </w:style>
  <w:style w:type="character" w:styleId="Referenciaintensa">
    <w:name w:val="Intense Reference"/>
    <w:uiPriority w:val="32"/>
    <w:qFormat/>
    <w:rsid w:val="00165D7C"/>
    <w:rPr>
      <w:rFonts w:asciiTheme="minorHAnsi" w:eastAsiaTheme="minorEastAsia" w:hAnsiTheme="minorHAnsi" w:cstheme="minorBidi"/>
      <w:b/>
      <w:bCs/>
      <w:i/>
      <w:iCs/>
      <w:color w:val="004D6C" w:themeColor="accent2" w:themeShade="7F"/>
    </w:rPr>
  </w:style>
  <w:style w:type="character" w:styleId="Ttulodellibro">
    <w:name w:val="Book Title"/>
    <w:uiPriority w:val="33"/>
    <w:qFormat/>
    <w:rsid w:val="00165D7C"/>
    <w:rPr>
      <w:caps/>
      <w:color w:val="004D6C" w:themeColor="accent2" w:themeShade="7F"/>
      <w:spacing w:val="5"/>
      <w:u w:color="004D6C" w:themeColor="accent2" w:themeShade="7F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71131C"/>
    <w:pPr>
      <w:spacing w:after="100" w:line="276" w:lineRule="auto"/>
      <w:ind w:left="440"/>
    </w:pPr>
    <w:rPr>
      <w:rFonts w:asciiTheme="minorHAnsi" w:eastAsiaTheme="minorEastAsia" w:hAnsiTheme="minorHAnsi" w:cstheme="minorBidi"/>
      <w:lang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BC0D75"/>
    <w:rPr>
      <w:color w:val="85DFD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B0F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6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oter" Target="footer2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s://material.io/resources/color/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/color/the-color-system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material.io/resources/color/" TargetMode="External"/><Relationship Id="rId23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yperlink" Target="https://material.io/design/color/the-color-system.html#color-usage-and-palettes" TargetMode="External"/><Relationship Id="rId14" Type="http://schemas.openxmlformats.org/officeDocument/2006/relationships/image" Target="media/image5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\AppData\Roaming\Microsoft\Plantillas\plantilla%20jorge.dotx" TargetMode="Externa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2020-09-24T00:00:00</PublishDate>
  <Abstract>Trabajo para la realización de una plantilla para todos los trabajos de la asignatura.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EB67E4-CEC4-4C50-9756-3996A7D2BF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jorge.dotx</Template>
  <TotalTime>593</TotalTime>
  <Pages>8</Pages>
  <Words>567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TRABAJOS DE DISEÑO DE INTERFACES</vt:lpstr>
    </vt:vector>
  </TitlesOfParts>
  <Company>2º DAW</Company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TRABAJOS DE DISEÑO DE INTERFACES</dc:title>
  <dc:subject>Diseño de Interfaces Web</dc:subject>
  <dc:creator>Jorge Miranda Izcara</dc:creator>
  <cp:lastModifiedBy>JORGE MIRANDA ÍZCARA</cp:lastModifiedBy>
  <cp:revision>1</cp:revision>
  <cp:lastPrinted>2018-11-10T22:03:00Z</cp:lastPrinted>
  <dcterms:created xsi:type="dcterms:W3CDTF">2018-11-10T13:06:00Z</dcterms:created>
  <dcterms:modified xsi:type="dcterms:W3CDTF">2020-09-19T17:47:00Z</dcterms:modified>
</cp:coreProperties>
</file>