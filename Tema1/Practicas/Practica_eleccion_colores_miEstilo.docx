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aps/>
        </w:rPr>
        <w:id w:val="1200352001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746"/>
          </w:tblGrid>
          <w:tr w:rsidR="0053718A">
            <w:trPr>
              <w:trHeight w:val="2880"/>
              <w:jc w:val="center"/>
            </w:trPr>
            <w:sdt>
              <w:sdtPr>
                <w:rPr>
                  <w:caps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53718A" w:rsidRDefault="0045730D" w:rsidP="004A4654">
                    <w:pPr>
                      <w:pStyle w:val="Sinespaciado"/>
                      <w:jc w:val="center"/>
                      <w:rPr>
                        <w:caps/>
                      </w:rPr>
                    </w:pPr>
                    <w:r>
                      <w:rPr>
                        <w:caps/>
                      </w:rPr>
                      <w:t>2º DAW</w:t>
                    </w:r>
                  </w:p>
                </w:tc>
              </w:sdtContent>
            </w:sdt>
          </w:tr>
          <w:tr w:rsidR="0053718A">
            <w:trPr>
              <w:trHeight w:val="1440"/>
              <w:jc w:val="center"/>
            </w:trPr>
            <w:sdt>
              <w:sdtPr>
                <w:rPr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0F6FC6" w:themeColor="accent1"/>
                    </w:tcBorders>
                    <w:vAlign w:val="center"/>
                  </w:tcPr>
                  <w:p w:rsidR="0053718A" w:rsidRDefault="0045730D" w:rsidP="002350B5">
                    <w:pPr>
                      <w:pStyle w:val="Sinespaciado"/>
                      <w:jc w:val="center"/>
                      <w:rPr>
                        <w:sz w:val="80"/>
                        <w:szCs w:val="80"/>
                      </w:rPr>
                    </w:pPr>
                    <w:r>
                      <w:rPr>
                        <w:sz w:val="80"/>
                        <w:szCs w:val="80"/>
                      </w:rPr>
                      <w:t>PLANTILLA TRABAJOS DE DISEÑO DE INTERFACES</w:t>
                    </w:r>
                  </w:p>
                </w:tc>
              </w:sdtContent>
            </w:sdt>
          </w:tr>
          <w:tr w:rsidR="0053718A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0F6FC6" w:themeColor="accent1"/>
                </w:tcBorders>
                <w:vAlign w:val="center"/>
              </w:tcPr>
              <w:p w:rsidR="0053718A" w:rsidRDefault="0035495F" w:rsidP="004A4654">
                <w:pPr>
                  <w:pStyle w:val="Sinespaciado"/>
                  <w:jc w:val="center"/>
                  <w:rPr>
                    <w:sz w:val="44"/>
                    <w:szCs w:val="44"/>
                  </w:rPr>
                </w:pPr>
                <w:sdt>
                  <w:sdtPr>
                    <w:rPr>
                      <w:sz w:val="44"/>
                      <w:szCs w:val="44"/>
                    </w:rPr>
                    <w:alias w:val="Subtítulo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5730D">
                      <w:rPr>
                        <w:sz w:val="44"/>
                        <w:szCs w:val="44"/>
                      </w:rPr>
                      <w:t>Diseño de Interfaces Web</w:t>
                    </w:r>
                  </w:sdtContent>
                </w:sdt>
              </w:p>
            </w:tc>
          </w:tr>
          <w:tr w:rsidR="0053718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3718A" w:rsidRDefault="0053718A">
                <w:pPr>
                  <w:pStyle w:val="Sinespaciado"/>
                  <w:jc w:val="center"/>
                </w:pPr>
              </w:p>
            </w:tc>
          </w:tr>
          <w:tr w:rsidR="0053718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3718A" w:rsidRDefault="0045730D" w:rsidP="004A4654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Jorge Miranda Izcara</w:t>
                    </w:r>
                  </w:p>
                </w:tc>
              </w:sdtContent>
            </w:sdt>
          </w:tr>
          <w:tr w:rsidR="0053718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9-24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3718A" w:rsidRDefault="0045730D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24/09/2020</w:t>
                    </w:r>
                  </w:p>
                </w:tc>
              </w:sdtContent>
            </w:sdt>
          </w:tr>
        </w:tbl>
        <w:p w:rsidR="0053718A" w:rsidRDefault="0053718A"/>
        <w:p w:rsidR="0053718A" w:rsidRDefault="0053718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746"/>
          </w:tblGrid>
          <w:tr w:rsidR="0053718A">
            <w:sdt>
              <w:sdt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3718A" w:rsidRDefault="0045730D" w:rsidP="002350B5">
                    <w:pPr>
                      <w:pStyle w:val="Sinespaciado"/>
                    </w:pPr>
                    <w:r>
                      <w:t xml:space="preserve">Trabajo para la realización de una plantilla para todos los trabajos de la asignatura. </w:t>
                    </w:r>
                  </w:p>
                </w:tc>
              </w:sdtContent>
            </w:sdt>
          </w:tr>
        </w:tbl>
        <w:p w:rsidR="0053718A" w:rsidRDefault="0053718A"/>
        <w:p w:rsidR="0053718A" w:rsidRDefault="0053718A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2"/>
          <w:szCs w:val="22"/>
          <w:lang w:bidi="ar-SA"/>
        </w:rPr>
        <w:id w:val="-1814161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131C" w:rsidRDefault="004A4654">
          <w:pPr>
            <w:pStyle w:val="TtuloTDC"/>
          </w:pPr>
          <w:r>
            <w:t>Indice</w:t>
          </w:r>
        </w:p>
        <w:p w:rsidR="0045730D" w:rsidRDefault="0071131C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6133" w:history="1">
            <w:r w:rsidR="0045730D" w:rsidRPr="004000DE">
              <w:rPr>
                <w:rStyle w:val="Hipervnculo"/>
                <w:noProof/>
              </w:rPr>
              <w:t>1. Color tool de Google.</w:t>
            </w:r>
            <w:r w:rsidR="0045730D">
              <w:rPr>
                <w:noProof/>
                <w:webHidden/>
              </w:rPr>
              <w:tab/>
            </w:r>
            <w:r w:rsidR="0045730D">
              <w:rPr>
                <w:noProof/>
                <w:webHidden/>
              </w:rPr>
              <w:fldChar w:fldCharType="begin"/>
            </w:r>
            <w:r w:rsidR="0045730D">
              <w:rPr>
                <w:noProof/>
                <w:webHidden/>
              </w:rPr>
              <w:instrText xml:space="preserve"> PAGEREF _Toc51566133 \h </w:instrText>
            </w:r>
            <w:r w:rsidR="0045730D">
              <w:rPr>
                <w:noProof/>
                <w:webHidden/>
              </w:rPr>
            </w:r>
            <w:r w:rsidR="0045730D">
              <w:rPr>
                <w:noProof/>
                <w:webHidden/>
              </w:rPr>
              <w:fldChar w:fldCharType="separate"/>
            </w:r>
            <w:r w:rsidR="0045730D">
              <w:rPr>
                <w:noProof/>
                <w:webHidden/>
              </w:rPr>
              <w:t>2</w:t>
            </w:r>
            <w:r w:rsidR="0045730D">
              <w:rPr>
                <w:noProof/>
                <w:webHidden/>
              </w:rPr>
              <w:fldChar w:fldCharType="end"/>
            </w:r>
          </w:hyperlink>
        </w:p>
        <w:p w:rsidR="0045730D" w:rsidRDefault="0045730D">
          <w:pPr>
            <w:pStyle w:val="TD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566134" w:history="1">
            <w:r w:rsidRPr="004000DE">
              <w:rPr>
                <w:rStyle w:val="Hipervnculo"/>
                <w:noProof/>
                <w:lang w:eastAsia="es-E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4000DE">
              <w:rPr>
                <w:rStyle w:val="Hipervnculo"/>
                <w:noProof/>
                <w:lang w:eastAsia="es-ES"/>
              </w:rPr>
              <w:t>Presentacion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30D" w:rsidRDefault="0045730D">
          <w:pPr>
            <w:pStyle w:val="TD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566135" w:history="1">
            <w:r w:rsidRPr="004000DE">
              <w:rPr>
                <w:rStyle w:val="Hipervnculo"/>
                <w:noProof/>
                <w:lang w:eastAsia="es-E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4000DE">
              <w:rPr>
                <w:rStyle w:val="Hipervnculo"/>
                <w:noProof/>
                <w:lang w:eastAsia="es-ES"/>
              </w:rPr>
              <w:t>Proceso de la eleccion de nuestros colores de marca.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30D" w:rsidRDefault="0045730D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566136" w:history="1">
            <w:r w:rsidRPr="004000DE">
              <w:rPr>
                <w:rStyle w:val="Hipervnculo"/>
                <w:noProof/>
                <w:lang w:eastAsia="es-ES"/>
              </w:rPr>
              <w:t>1.3 Eleccion de los colores primarios y secundarios.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30D" w:rsidRDefault="0045730D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566137" w:history="1">
            <w:r w:rsidRPr="004000DE">
              <w:rPr>
                <w:rStyle w:val="Hipervnculo"/>
                <w:noProof/>
              </w:rPr>
              <w:t>1.3 Herramienta de accesibilidad.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30D" w:rsidRDefault="0045730D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566138" w:history="1">
            <w:r w:rsidRPr="004000DE">
              <w:rPr>
                <w:rStyle w:val="Hipervnculo"/>
                <w:noProof/>
              </w:rPr>
              <w:t>2. Descarga del estilo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31C" w:rsidRDefault="0071131C">
          <w:r>
            <w:rPr>
              <w:b/>
              <w:bCs/>
            </w:rPr>
            <w:fldChar w:fldCharType="end"/>
          </w:r>
        </w:p>
      </w:sdtContent>
    </w:sdt>
    <w:p w:rsidR="0071272F" w:rsidRDefault="0071272F">
      <w:r>
        <w:br w:type="page"/>
      </w:r>
    </w:p>
    <w:p w:rsidR="00FA6759" w:rsidRDefault="00FA6759" w:rsidP="006F25AA">
      <w:pPr>
        <w:pStyle w:val="Ttulo1"/>
      </w:pPr>
      <w:bookmarkStart w:id="0" w:name="_Toc51566133"/>
      <w:r>
        <w:lastRenderedPageBreak/>
        <w:t xml:space="preserve">1. </w:t>
      </w:r>
      <w:r w:rsidR="006F25AA">
        <w:t>Color tool de Google</w:t>
      </w:r>
      <w:r>
        <w:t>.</w:t>
      </w:r>
      <w:bookmarkEnd w:id="0"/>
    </w:p>
    <w:p w:rsidR="002350B5" w:rsidRDefault="006F25AA" w:rsidP="00A7412C">
      <w:pPr>
        <w:pStyle w:val="Ttulo2"/>
        <w:numPr>
          <w:ilvl w:val="1"/>
          <w:numId w:val="13"/>
        </w:numPr>
        <w:rPr>
          <w:noProof/>
          <w:lang w:eastAsia="es-ES"/>
        </w:rPr>
      </w:pPr>
      <w:bookmarkStart w:id="1" w:name="_Toc51566134"/>
      <w:r>
        <w:rPr>
          <w:noProof/>
          <w:lang w:eastAsia="es-ES"/>
        </w:rPr>
        <w:t>Presentacion</w:t>
      </w:r>
      <w:bookmarkEnd w:id="1"/>
    </w:p>
    <w:p w:rsidR="00A7412C" w:rsidRDefault="006F25AA" w:rsidP="00A7412C">
      <w:pPr>
        <w:rPr>
          <w:lang w:eastAsia="es-ES"/>
        </w:rPr>
      </w:pPr>
      <w:r>
        <w:rPr>
          <w:lang w:eastAsia="es-ES"/>
        </w:rPr>
        <w:t xml:space="preserve">Esta es la imagen de presentación de la herramienta para la elección de nuestros colores dominantes en nuestras aplicaciones web y programas o </w:t>
      </w:r>
      <w:proofErr w:type="spellStart"/>
      <w:r>
        <w:rPr>
          <w:lang w:eastAsia="es-ES"/>
        </w:rPr>
        <w:t>paginas</w:t>
      </w:r>
      <w:proofErr w:type="spellEnd"/>
      <w:r>
        <w:rPr>
          <w:lang w:eastAsia="es-ES"/>
        </w:rPr>
        <w:t>.</w:t>
      </w:r>
    </w:p>
    <w:p w:rsidR="006F25AA" w:rsidRDefault="006F25AA" w:rsidP="00A7412C">
      <w:pPr>
        <w:rPr>
          <w:lang w:eastAsia="es-ES"/>
        </w:rPr>
      </w:pPr>
    </w:p>
    <w:p w:rsidR="006F25AA" w:rsidRDefault="006F25AA" w:rsidP="00A7412C">
      <w:pPr>
        <w:rPr>
          <w:lang w:eastAsia="es-ES"/>
        </w:rPr>
      </w:pPr>
      <w:r>
        <w:rPr>
          <w:lang w:eastAsia="es-ES"/>
        </w:rPr>
        <w:t>Se encuentra en el siguiente link:</w:t>
      </w:r>
    </w:p>
    <w:p w:rsidR="006F25AA" w:rsidRDefault="006F25AA" w:rsidP="00A7412C">
      <w:pPr>
        <w:rPr>
          <w:lang w:eastAsia="es-ES"/>
        </w:rPr>
      </w:pPr>
      <w:r w:rsidRPr="006F25AA">
        <w:rPr>
          <w:lang w:eastAsia="es-ES"/>
        </w:rPr>
        <w:t>https://material.io/resources/color/#!/?view.left=0&amp;view.right=0&amp;primary.color=6002ee</w:t>
      </w:r>
    </w:p>
    <w:p w:rsidR="006F25AA" w:rsidRDefault="006F25AA" w:rsidP="00A7412C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6175375" cy="27787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2C" w:rsidRPr="00A7412C" w:rsidRDefault="00A7412C" w:rsidP="00A7412C">
      <w:pPr>
        <w:rPr>
          <w:lang w:eastAsia="es-ES"/>
        </w:rPr>
      </w:pPr>
    </w:p>
    <w:p w:rsidR="00380E23" w:rsidRDefault="006F25AA" w:rsidP="00A7412C">
      <w:pPr>
        <w:pStyle w:val="Ttulo2"/>
        <w:numPr>
          <w:ilvl w:val="1"/>
          <w:numId w:val="13"/>
        </w:numPr>
        <w:rPr>
          <w:noProof/>
          <w:lang w:eastAsia="es-ES"/>
        </w:rPr>
      </w:pPr>
      <w:bookmarkStart w:id="2" w:name="_Toc51566135"/>
      <w:r>
        <w:rPr>
          <w:noProof/>
          <w:lang w:eastAsia="es-ES"/>
        </w:rPr>
        <w:t>Proceso de la eleccion de nuestros colores de marca.</w:t>
      </w:r>
      <w:bookmarkEnd w:id="2"/>
    </w:p>
    <w:p w:rsidR="00A7412C" w:rsidRDefault="006F25AA" w:rsidP="00A7412C">
      <w:pPr>
        <w:rPr>
          <w:lang w:eastAsia="es-ES"/>
        </w:rPr>
      </w:pPr>
      <w:r>
        <w:rPr>
          <w:lang w:eastAsia="es-ES"/>
        </w:rPr>
        <w:t>Tenemos dos formas de elegir nuestro color a través de la paleta:</w:t>
      </w:r>
    </w:p>
    <w:p w:rsidR="006F25AA" w:rsidRDefault="006F25AA" w:rsidP="00A7412C">
      <w:pPr>
        <w:rPr>
          <w:lang w:eastAsia="es-ES"/>
        </w:rPr>
      </w:pPr>
      <w:r>
        <w:rPr>
          <w:lang w:eastAsia="es-ES"/>
        </w:rPr>
        <w:t>Uno se representa en la siguiente imagen:</w:t>
      </w:r>
    </w:p>
    <w:p w:rsidR="006F25AA" w:rsidRDefault="006F25AA" w:rsidP="00A7412C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2817116" cy="3728728"/>
            <wp:effectExtent l="0" t="0" r="254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084" cy="373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5AA" w:rsidRDefault="006F25AA" w:rsidP="00A7412C">
      <w:pPr>
        <w:rPr>
          <w:lang w:eastAsia="es-ES"/>
        </w:rPr>
      </w:pPr>
    </w:p>
    <w:p w:rsidR="006F25AA" w:rsidRDefault="006F25AA" w:rsidP="00A7412C">
      <w:pPr>
        <w:rPr>
          <w:lang w:eastAsia="es-ES"/>
        </w:rPr>
      </w:pPr>
      <w:r>
        <w:rPr>
          <w:lang w:eastAsia="es-ES"/>
        </w:rPr>
        <w:t>Y otro es de la siguiente manera:</w:t>
      </w:r>
    </w:p>
    <w:p w:rsidR="006F25AA" w:rsidRDefault="006F25AA" w:rsidP="00A7412C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171186" cy="421599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567" cy="422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5AA" w:rsidRDefault="006F25AA" w:rsidP="00A7412C">
      <w:pPr>
        <w:rPr>
          <w:lang w:eastAsia="es-ES"/>
        </w:rPr>
      </w:pPr>
      <w:r>
        <w:rPr>
          <w:lang w:eastAsia="es-ES"/>
        </w:rPr>
        <w:lastRenderedPageBreak/>
        <w:t xml:space="preserve">Parece </w:t>
      </w:r>
      <w:proofErr w:type="spellStart"/>
      <w:r>
        <w:rPr>
          <w:lang w:eastAsia="es-ES"/>
        </w:rPr>
        <w:t>mas</w:t>
      </w:r>
      <w:proofErr w:type="spellEnd"/>
      <w:r>
        <w:rPr>
          <w:lang w:eastAsia="es-ES"/>
        </w:rPr>
        <w:t xml:space="preserve"> intuitiva esta </w:t>
      </w:r>
      <w:proofErr w:type="spellStart"/>
      <w:r>
        <w:rPr>
          <w:lang w:eastAsia="es-ES"/>
        </w:rPr>
        <w:t>ultima</w:t>
      </w:r>
      <w:proofErr w:type="spellEnd"/>
      <w:r>
        <w:rPr>
          <w:lang w:eastAsia="es-ES"/>
        </w:rPr>
        <w:t xml:space="preserve"> manera.</w:t>
      </w:r>
    </w:p>
    <w:p w:rsidR="00A7412C" w:rsidRPr="00A7412C" w:rsidRDefault="00A7412C" w:rsidP="00A7412C">
      <w:pPr>
        <w:rPr>
          <w:lang w:eastAsia="es-ES"/>
        </w:rPr>
      </w:pPr>
    </w:p>
    <w:p w:rsidR="002350B5" w:rsidRDefault="00380E23" w:rsidP="001A5F56">
      <w:pPr>
        <w:pStyle w:val="Ttulo2"/>
        <w:rPr>
          <w:noProof/>
          <w:lang w:eastAsia="es-ES"/>
        </w:rPr>
      </w:pPr>
      <w:bookmarkStart w:id="3" w:name="_Toc51566136"/>
      <w:r>
        <w:rPr>
          <w:noProof/>
          <w:lang w:eastAsia="es-ES"/>
        </w:rPr>
        <w:t xml:space="preserve">1.3 </w:t>
      </w:r>
      <w:r w:rsidR="006F25AA">
        <w:rPr>
          <w:noProof/>
          <w:lang w:eastAsia="es-ES"/>
        </w:rPr>
        <w:t>Eleccion de los colores primarios y secundarios.</w:t>
      </w:r>
      <w:bookmarkEnd w:id="3"/>
    </w:p>
    <w:p w:rsidR="001A5F56" w:rsidRDefault="001A5F56" w:rsidP="001A5F56"/>
    <w:p w:rsidR="001A5F56" w:rsidRDefault="001A5F56" w:rsidP="001A5F56">
      <w:r>
        <w:t>Después de la elección de mis colores primarios y secundarios nos quedará esta interfaz en una pantalla de móvil con sus seis variantes, las cuales están a la izquierda de la paleta de colores.</w:t>
      </w:r>
    </w:p>
    <w:p w:rsidR="001A5F56" w:rsidRDefault="001A5F56" w:rsidP="001A5F56">
      <w:r>
        <w:rPr>
          <w:noProof/>
          <w:lang w:eastAsia="es-ES"/>
        </w:rPr>
        <w:drawing>
          <wp:inline distT="0" distB="0" distL="0" distR="0">
            <wp:extent cx="6217920" cy="32918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56" w:rsidRDefault="001A5F56" w:rsidP="001A5F56"/>
    <w:p w:rsidR="001A5F56" w:rsidRDefault="001A5F56" w:rsidP="001A5F56">
      <w:r>
        <w:rPr>
          <w:noProof/>
          <w:lang w:eastAsia="es-ES"/>
        </w:rPr>
        <w:lastRenderedPageBreak/>
        <w:drawing>
          <wp:inline distT="0" distB="0" distL="0" distR="0">
            <wp:extent cx="2529205" cy="418020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745615" cy="3134995"/>
            <wp:effectExtent l="0" t="0" r="698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757680" cy="30759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722120" cy="31705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743075" cy="3133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56" w:rsidRDefault="001A5F56" w:rsidP="001A5F56"/>
    <w:p w:rsidR="001A5F56" w:rsidRDefault="001A5F56" w:rsidP="001A5F56"/>
    <w:p w:rsidR="001A5F56" w:rsidRDefault="001A5F56" w:rsidP="001A5F56">
      <w:pPr>
        <w:pStyle w:val="Ttulo2"/>
      </w:pPr>
      <w:bookmarkStart w:id="4" w:name="_Toc51566137"/>
      <w:r>
        <w:t>1.3 Herramienta de accesibilidad.</w:t>
      </w:r>
      <w:bookmarkEnd w:id="4"/>
    </w:p>
    <w:p w:rsidR="001A5F56" w:rsidRDefault="001A5F56" w:rsidP="001A5F56"/>
    <w:p w:rsidR="001A5F56" w:rsidRDefault="001A5F56" w:rsidP="001A5F56"/>
    <w:p w:rsidR="001A5F56" w:rsidRDefault="001A5F56" w:rsidP="001A5F56">
      <w:r>
        <w:rPr>
          <w:noProof/>
          <w:lang w:eastAsia="es-ES"/>
        </w:rPr>
        <w:drawing>
          <wp:inline distT="0" distB="0" distL="0" distR="0">
            <wp:extent cx="6175375" cy="28143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56" w:rsidRPr="001A5F56" w:rsidRDefault="001A5F56" w:rsidP="001A5F56">
      <w:r>
        <w:t xml:space="preserve">En esta herramienta en la que te </w:t>
      </w:r>
      <w:proofErr w:type="spellStart"/>
      <w:r>
        <w:t>evalua</w:t>
      </w:r>
      <w:proofErr w:type="spellEnd"/>
      <w:r>
        <w:t xml:space="preserve"> la accesibilidad que tiene con esos colores, y que </w:t>
      </w:r>
      <w:proofErr w:type="gramStart"/>
      <w:r>
        <w:t>tal  se</w:t>
      </w:r>
      <w:proofErr w:type="gramEnd"/>
      <w:r>
        <w:t xml:space="preserve"> ve el texto en ellos.</w:t>
      </w:r>
    </w:p>
    <w:p w:rsidR="001A5F56" w:rsidRPr="001A5F56" w:rsidRDefault="001A5F56" w:rsidP="001A5F56"/>
    <w:p w:rsidR="006F25AA" w:rsidRPr="006F25AA" w:rsidRDefault="006F25AA" w:rsidP="006F25AA"/>
    <w:p w:rsidR="00FA6759" w:rsidRDefault="002350B5" w:rsidP="00FA6759">
      <w:pPr>
        <w:pStyle w:val="Ttulo1"/>
      </w:pPr>
      <w:bookmarkStart w:id="5" w:name="_Toc51566138"/>
      <w:r>
        <w:t xml:space="preserve">2. </w:t>
      </w:r>
      <w:r w:rsidR="001A5F56">
        <w:t>Descarga del estilo</w:t>
      </w:r>
      <w:bookmarkEnd w:id="5"/>
    </w:p>
    <w:p w:rsidR="00A7412C" w:rsidRDefault="00A7412C" w:rsidP="00A7412C"/>
    <w:p w:rsidR="00F2368E" w:rsidRDefault="00F2368E" w:rsidP="00A7412C">
      <w:proofErr w:type="spellStart"/>
      <w:r>
        <w:t>Despues</w:t>
      </w:r>
      <w:proofErr w:type="spellEnd"/>
      <w:r>
        <w:t xml:space="preserve"> de realizar mi estilo lo podemos exportar de varias maneras, para ello tenemos un enlace en la parte superior derecha, que es lo que </w:t>
      </w:r>
      <w:proofErr w:type="spellStart"/>
      <w:r>
        <w:t>reprepresenta</w:t>
      </w:r>
      <w:proofErr w:type="spellEnd"/>
      <w:r>
        <w:t xml:space="preserve"> en la siguiente imagen.</w:t>
      </w:r>
    </w:p>
    <w:p w:rsidR="001A5F56" w:rsidRDefault="00F2368E" w:rsidP="00A7412C">
      <w:r>
        <w:rPr>
          <w:noProof/>
          <w:lang w:eastAsia="es-ES"/>
        </w:rPr>
        <w:drawing>
          <wp:inline distT="0" distB="0" distL="0" distR="0" wp14:anchorId="2C9CCF8B" wp14:editId="16D2DDD1">
            <wp:extent cx="2731135" cy="11163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68E" w:rsidRDefault="00F2368E" w:rsidP="00A7412C">
      <w:r>
        <w:t xml:space="preserve">Para ello lo </w:t>
      </w:r>
      <w:proofErr w:type="spellStart"/>
      <w:r>
        <w:t>pedremos</w:t>
      </w:r>
      <w:proofErr w:type="spellEnd"/>
      <w:r>
        <w:t xml:space="preserve"> exportar a Android, iOS o </w:t>
      </w:r>
      <w:proofErr w:type="spellStart"/>
      <w:r>
        <w:t>docePen</w:t>
      </w:r>
      <w:proofErr w:type="spellEnd"/>
      <w:r>
        <w:t>.</w:t>
      </w:r>
    </w:p>
    <w:p w:rsidR="001A5F56" w:rsidRDefault="001A5F56" w:rsidP="00A7412C"/>
    <w:p w:rsidR="001A5F56" w:rsidRDefault="001A5F56" w:rsidP="00A7412C">
      <w:r>
        <w:rPr>
          <w:noProof/>
          <w:lang w:eastAsia="es-ES"/>
        </w:rPr>
        <w:drawing>
          <wp:inline distT="0" distB="0" distL="0" distR="0">
            <wp:extent cx="2208530" cy="1211580"/>
            <wp:effectExtent l="0" t="0" r="127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56" w:rsidRDefault="00F2368E" w:rsidP="00A7412C">
      <w:r>
        <w:lastRenderedPageBreak/>
        <w:t xml:space="preserve">En el siguiente en lace te llevaría hasta la plataforma </w:t>
      </w:r>
      <w:proofErr w:type="spellStart"/>
      <w:r>
        <w:t>deonde</w:t>
      </w:r>
      <w:proofErr w:type="spellEnd"/>
      <w:r>
        <w:t xml:space="preserve"> se ha realizado el estilo, con los cambios realizados.</w:t>
      </w:r>
    </w:p>
    <w:p w:rsidR="001A5F56" w:rsidRDefault="0035495F" w:rsidP="00A7412C">
      <w:hyperlink r:id="rId21" w:anchor="!/?view.left=1&amp;view.right=1&amp;primary.color=ffee53&amp;secondary.color=74ff58&amp;primary.text.color=000000&amp;secondary.text.color=000000" w:history="1">
        <w:r w:rsidR="001A5F56" w:rsidRPr="00C16D16">
          <w:rPr>
            <w:rStyle w:val="Hipervnculo"/>
          </w:rPr>
          <w:t>https://material.io/resources/color/#!/?view.left=1&amp;view.right=1&amp;primary.color=ffee53&amp;secondary.color=74ff58&amp;primary.text.color=000000&amp;secondary.text.colo</w:t>
        </w:r>
        <w:r w:rsidR="001A5F56" w:rsidRPr="00C16D16">
          <w:rPr>
            <w:rStyle w:val="Hipervnculo"/>
          </w:rPr>
          <w:t>r</w:t>
        </w:r>
        <w:r w:rsidR="001A5F56" w:rsidRPr="00C16D16">
          <w:rPr>
            <w:rStyle w:val="Hipervnculo"/>
          </w:rPr>
          <w:t>=000000</w:t>
        </w:r>
      </w:hyperlink>
    </w:p>
    <w:p w:rsidR="001A5F56" w:rsidRDefault="00F2368E" w:rsidP="00A7412C">
      <w:r>
        <w:t xml:space="preserve">En la opción de </w:t>
      </w:r>
      <w:proofErr w:type="spellStart"/>
      <w:r>
        <w:t>codepen</w:t>
      </w:r>
      <w:proofErr w:type="spellEnd"/>
      <w:r>
        <w:t xml:space="preserve"> nos da un código </w:t>
      </w:r>
      <w:proofErr w:type="spellStart"/>
      <w:r>
        <w:t>html</w:t>
      </w:r>
      <w:proofErr w:type="spellEnd"/>
      <w:r>
        <w:t xml:space="preserve"> con el </w:t>
      </w:r>
      <w:proofErr w:type="spellStart"/>
      <w:r>
        <w:t>css</w:t>
      </w:r>
      <w:proofErr w:type="spellEnd"/>
      <w:r>
        <w:t xml:space="preserve"> asociado y el documento </w:t>
      </w:r>
      <w:proofErr w:type="spellStart"/>
      <w:r>
        <w:t>js</w:t>
      </w:r>
      <w:proofErr w:type="spellEnd"/>
      <w:r>
        <w:t xml:space="preserve"> si lo tuviera</w:t>
      </w:r>
      <w:r w:rsidR="0035495F">
        <w:t xml:space="preserve">. Y claro, ese </w:t>
      </w:r>
      <w:proofErr w:type="spellStart"/>
      <w:r w:rsidR="0035495F">
        <w:t>arivo</w:t>
      </w:r>
      <w:proofErr w:type="spellEnd"/>
      <w:r w:rsidR="0035495F">
        <w:t xml:space="preserve"> se puede exportar.</w:t>
      </w:r>
    </w:p>
    <w:p w:rsidR="001A5F56" w:rsidRDefault="001A5F56" w:rsidP="00A7412C"/>
    <w:p w:rsidR="00FA6759" w:rsidRDefault="001A5F56" w:rsidP="00FA6759">
      <w:r>
        <w:rPr>
          <w:noProof/>
          <w:lang w:eastAsia="es-ES"/>
        </w:rPr>
        <w:drawing>
          <wp:inline distT="0" distB="0" distL="0" distR="0">
            <wp:extent cx="6217920" cy="26517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59" w:rsidRDefault="00FA6759" w:rsidP="00FA6759"/>
    <w:p w:rsidR="00FA6759" w:rsidRDefault="00554370" w:rsidP="00FA6759">
      <w:r>
        <w:t>M</w:t>
      </w:r>
      <w:r w:rsidR="00A2137C">
        <w:t xml:space="preserve">i estilo de colores </w:t>
      </w:r>
      <w:proofErr w:type="spellStart"/>
      <w:r w:rsidR="00A2137C">
        <w:t>esta</w:t>
      </w:r>
      <w:proofErr w:type="spellEnd"/>
      <w:r w:rsidR="00A2137C">
        <w:t xml:space="preserve"> en el s</w:t>
      </w:r>
      <w:r>
        <w:t>iguiente link:</w:t>
      </w:r>
    </w:p>
    <w:p w:rsidR="00B476C8" w:rsidRDefault="0035495F" w:rsidP="0071131C">
      <w:hyperlink r:id="rId23" w:anchor="!/?view.left=0&amp;view.right=0&amp;primary.color=D4E157&amp;secondary.color=F9A825&amp;primary.text.color=DD2C00&amp;secondary.text.color=6D4C41" w:history="1">
        <w:r w:rsidR="00FB65C1" w:rsidRPr="003C20A9">
          <w:rPr>
            <w:rStyle w:val="Hipervnculo"/>
          </w:rPr>
          <w:t>https://material.io/resources/color/#!/?view.left=0&amp;view.right=0&amp;primary.color=D4E157&amp;secondary.color=F9A825&amp;primary.text.color=DD2C</w:t>
        </w:r>
        <w:r w:rsidR="00FB65C1" w:rsidRPr="003C20A9">
          <w:rPr>
            <w:rStyle w:val="Hipervnculo"/>
          </w:rPr>
          <w:t>0</w:t>
        </w:r>
        <w:r w:rsidR="00FB65C1" w:rsidRPr="003C20A9">
          <w:rPr>
            <w:rStyle w:val="Hipervnculo"/>
          </w:rPr>
          <w:t>0&amp;secondary.text.color=6D4C41</w:t>
        </w:r>
      </w:hyperlink>
    </w:p>
    <w:p w:rsidR="00FB65C1" w:rsidRDefault="0035495F" w:rsidP="0071131C">
      <w:proofErr w:type="gramStart"/>
      <w:r>
        <w:t>Además</w:t>
      </w:r>
      <w:proofErr w:type="gramEnd"/>
      <w:r>
        <w:t xml:space="preserve"> si lo quieres tener para Android nos podremos descargar un documento </w:t>
      </w:r>
      <w:proofErr w:type="spellStart"/>
      <w:r>
        <w:t>xml</w:t>
      </w:r>
      <w:proofErr w:type="spellEnd"/>
      <w:r>
        <w:t xml:space="preserve">. El nuestro será el siguiente: </w:t>
      </w:r>
    </w:p>
    <w:p w:rsidR="0035495F" w:rsidRDefault="0035495F" w:rsidP="0035495F">
      <w:pPr>
        <w:rPr>
          <w:color w:val="0000FF"/>
        </w:rPr>
      </w:pPr>
      <w:proofErr w:type="gramStart"/>
      <w:r>
        <w:rPr>
          <w:color w:val="0000FF"/>
        </w:rPr>
        <w:t>&lt;?</w:t>
      </w:r>
      <w:proofErr w:type="spellStart"/>
      <w:r>
        <w:rPr>
          <w:color w:val="0000FF"/>
        </w:rPr>
        <w:t>xml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version</w:t>
      </w:r>
      <w:proofErr w:type="spellEnd"/>
      <w:r>
        <w:rPr>
          <w:color w:val="0000FF"/>
        </w:rPr>
        <w:t>="1.0"?&gt;</w:t>
      </w:r>
    </w:p>
    <w:p w:rsidR="0035495F" w:rsidRDefault="0035495F" w:rsidP="0035495F">
      <w:pPr>
        <w:rPr>
          <w:color w:val="0000FF"/>
        </w:rPr>
      </w:pPr>
      <w:proofErr w:type="gramStart"/>
      <w:r>
        <w:rPr>
          <w:color w:val="0000FF"/>
        </w:rPr>
        <w:t>&lt;!--</w:t>
      </w:r>
      <w:proofErr w:type="gramEnd"/>
      <w:r>
        <w:rPr>
          <w:color w:val="888888"/>
        </w:rPr>
        <w:t>?</w:t>
      </w:r>
      <w:proofErr w:type="spellStart"/>
      <w:r>
        <w:rPr>
          <w:color w:val="888888"/>
        </w:rPr>
        <w:t>xml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version</w:t>
      </w:r>
      <w:proofErr w:type="spellEnd"/>
      <w:r>
        <w:rPr>
          <w:color w:val="888888"/>
        </w:rPr>
        <w:t xml:space="preserve">="1.0" </w:t>
      </w:r>
      <w:proofErr w:type="spellStart"/>
      <w:r>
        <w:rPr>
          <w:color w:val="888888"/>
        </w:rPr>
        <w:t>encoding</w:t>
      </w:r>
      <w:proofErr w:type="spellEnd"/>
      <w:r>
        <w:rPr>
          <w:color w:val="888888"/>
        </w:rPr>
        <w:t>="UTF-8"?</w:t>
      </w:r>
      <w:r>
        <w:rPr>
          <w:color w:val="0000FF"/>
        </w:rPr>
        <w:t>--&gt;</w:t>
      </w:r>
    </w:p>
    <w:p w:rsidR="0035495F" w:rsidRPr="0035495F" w:rsidRDefault="0035495F" w:rsidP="0035495F">
      <w:pPr>
        <w:rPr>
          <w:color w:val="0000FF"/>
        </w:rPr>
      </w:pPr>
      <w:hyperlink r:id="rId24" w:history="1">
        <w:r>
          <w:rPr>
            <w:rStyle w:val="Hipervnculo"/>
          </w:rPr>
          <w:t>&lt;</w:t>
        </w:r>
        <w:proofErr w:type="spellStart"/>
        <w:r>
          <w:rPr>
            <w:rStyle w:val="Hipervnculo"/>
            <w:color w:val="990000"/>
          </w:rPr>
          <w:t>resources</w:t>
        </w:r>
        <w:proofErr w:type="spellEnd"/>
        <w:r>
          <w:rPr>
            <w:rStyle w:val="Hipervnculo"/>
          </w:rPr>
          <w:t>&gt;</w:t>
        </w:r>
      </w:hyperlink>
      <w:r>
        <w:t>&lt;</w:t>
      </w:r>
      <w:r>
        <w:rPr>
          <w:color w:val="990000"/>
        </w:rPr>
        <w:t>color</w:t>
      </w:r>
      <w:r>
        <w:t xml:space="preserve"> </w:t>
      </w:r>
      <w:proofErr w:type="spellStart"/>
      <w:r>
        <w:rPr>
          <w:color w:val="990000"/>
        </w:rPr>
        <w:t>name</w:t>
      </w:r>
      <w:proofErr w:type="spellEnd"/>
      <w:r>
        <w:t>="</w:t>
      </w:r>
      <w:proofErr w:type="spellStart"/>
      <w:r>
        <w:rPr>
          <w:b/>
          <w:bCs/>
          <w:color w:val="000000"/>
        </w:rPr>
        <w:t>primaryColor</w:t>
      </w:r>
      <w:proofErr w:type="spellEnd"/>
      <w:r>
        <w:t>"&gt;#d4e157</w:t>
      </w:r>
      <w:r>
        <w:rPr>
          <w:color w:val="0000FF"/>
        </w:rPr>
        <w:t>&lt;/</w:t>
      </w:r>
      <w:r>
        <w:rPr>
          <w:color w:val="990000"/>
        </w:rPr>
        <w:t>color</w:t>
      </w:r>
      <w:r>
        <w:rPr>
          <w:color w:val="0000FF"/>
        </w:rPr>
        <w:t>&gt;</w:t>
      </w:r>
      <w:r>
        <w:t>&lt;</w:t>
      </w:r>
      <w:r>
        <w:rPr>
          <w:color w:val="990000"/>
        </w:rPr>
        <w:t>color</w:t>
      </w:r>
      <w:r>
        <w:t xml:space="preserve"> </w:t>
      </w:r>
      <w:proofErr w:type="spellStart"/>
      <w:r>
        <w:rPr>
          <w:color w:val="990000"/>
        </w:rPr>
        <w:t>name</w:t>
      </w:r>
      <w:proofErr w:type="spellEnd"/>
      <w:r>
        <w:t>="</w:t>
      </w:r>
      <w:proofErr w:type="spellStart"/>
      <w:r>
        <w:rPr>
          <w:b/>
          <w:bCs/>
          <w:color w:val="000000"/>
        </w:rPr>
        <w:t>primaryLightColor</w:t>
      </w:r>
      <w:proofErr w:type="spellEnd"/>
      <w:r>
        <w:t>"&gt;#ffff89</w:t>
      </w:r>
      <w:r>
        <w:rPr>
          <w:color w:val="0000FF"/>
        </w:rPr>
        <w:t>&lt;/</w:t>
      </w:r>
      <w:r>
        <w:rPr>
          <w:color w:val="990000"/>
        </w:rPr>
        <w:t>color</w:t>
      </w:r>
      <w:r>
        <w:rPr>
          <w:color w:val="0000FF"/>
        </w:rPr>
        <w:t>&gt;</w:t>
      </w:r>
      <w:r>
        <w:t>&lt;</w:t>
      </w:r>
      <w:r>
        <w:rPr>
          <w:color w:val="990000"/>
        </w:rPr>
        <w:t>color</w:t>
      </w:r>
      <w:r>
        <w:t xml:space="preserve"> </w:t>
      </w:r>
      <w:proofErr w:type="spellStart"/>
      <w:r>
        <w:rPr>
          <w:color w:val="990000"/>
        </w:rPr>
        <w:t>name</w:t>
      </w:r>
      <w:proofErr w:type="spellEnd"/>
      <w:r>
        <w:t>="</w:t>
      </w:r>
      <w:proofErr w:type="spellStart"/>
      <w:r>
        <w:rPr>
          <w:b/>
          <w:bCs/>
          <w:color w:val="000000"/>
        </w:rPr>
        <w:t>primaryDarkColor</w:t>
      </w:r>
      <w:proofErr w:type="spellEnd"/>
      <w:r>
        <w:t>"&gt;#a0af22</w:t>
      </w:r>
      <w:r>
        <w:rPr>
          <w:color w:val="0000FF"/>
        </w:rPr>
        <w:t>&lt;/</w:t>
      </w:r>
      <w:r>
        <w:rPr>
          <w:color w:val="990000"/>
        </w:rPr>
        <w:t>color</w:t>
      </w:r>
      <w:r>
        <w:rPr>
          <w:color w:val="0000FF"/>
        </w:rPr>
        <w:t>&gt;</w:t>
      </w:r>
      <w:r>
        <w:t>&lt;</w:t>
      </w:r>
      <w:r>
        <w:rPr>
          <w:color w:val="990000"/>
        </w:rPr>
        <w:t>color</w:t>
      </w:r>
      <w:r>
        <w:t xml:space="preserve"> </w:t>
      </w:r>
      <w:proofErr w:type="spellStart"/>
      <w:r>
        <w:rPr>
          <w:color w:val="990000"/>
        </w:rPr>
        <w:t>name</w:t>
      </w:r>
      <w:proofErr w:type="spellEnd"/>
      <w:r>
        <w:t>="</w:t>
      </w:r>
      <w:proofErr w:type="spellStart"/>
      <w:r>
        <w:rPr>
          <w:b/>
          <w:bCs/>
          <w:color w:val="000000"/>
        </w:rPr>
        <w:t>secondaryColor</w:t>
      </w:r>
      <w:proofErr w:type="spellEnd"/>
      <w:r>
        <w:t>"&gt;#f9a825</w:t>
      </w:r>
      <w:r>
        <w:rPr>
          <w:color w:val="0000FF"/>
        </w:rPr>
        <w:t>&lt;/</w:t>
      </w:r>
      <w:r>
        <w:rPr>
          <w:color w:val="990000"/>
        </w:rPr>
        <w:t>color</w:t>
      </w:r>
      <w:r>
        <w:rPr>
          <w:color w:val="0000FF"/>
        </w:rPr>
        <w:t>&gt;</w:t>
      </w:r>
      <w:r>
        <w:t>&lt;</w:t>
      </w:r>
      <w:r>
        <w:rPr>
          <w:color w:val="990000"/>
        </w:rPr>
        <w:t>color</w:t>
      </w:r>
      <w:r>
        <w:t xml:space="preserve"> </w:t>
      </w:r>
      <w:proofErr w:type="spellStart"/>
      <w:r>
        <w:rPr>
          <w:color w:val="990000"/>
        </w:rPr>
        <w:t>name</w:t>
      </w:r>
      <w:proofErr w:type="spellEnd"/>
      <w:r>
        <w:t>="</w:t>
      </w:r>
      <w:proofErr w:type="spellStart"/>
      <w:r>
        <w:rPr>
          <w:b/>
          <w:bCs/>
          <w:color w:val="000000"/>
        </w:rPr>
        <w:t>secondaryLightColor</w:t>
      </w:r>
      <w:proofErr w:type="spellEnd"/>
      <w:r>
        <w:t>"&gt;#ffd95a</w:t>
      </w:r>
      <w:r>
        <w:rPr>
          <w:color w:val="0000FF"/>
        </w:rPr>
        <w:t>&lt;/</w:t>
      </w:r>
      <w:r>
        <w:rPr>
          <w:color w:val="990000"/>
        </w:rPr>
        <w:t>color</w:t>
      </w:r>
      <w:r>
        <w:rPr>
          <w:color w:val="0000FF"/>
        </w:rPr>
        <w:t>&gt;</w:t>
      </w:r>
      <w:r>
        <w:t>&lt;</w:t>
      </w:r>
      <w:r>
        <w:rPr>
          <w:color w:val="990000"/>
        </w:rPr>
        <w:t>color</w:t>
      </w:r>
      <w:r>
        <w:t xml:space="preserve"> </w:t>
      </w:r>
      <w:proofErr w:type="spellStart"/>
      <w:r>
        <w:rPr>
          <w:color w:val="990000"/>
        </w:rPr>
        <w:t>name</w:t>
      </w:r>
      <w:proofErr w:type="spellEnd"/>
      <w:r>
        <w:t>="</w:t>
      </w:r>
      <w:proofErr w:type="spellStart"/>
      <w:r>
        <w:rPr>
          <w:b/>
          <w:bCs/>
          <w:color w:val="000000"/>
        </w:rPr>
        <w:t>secondaryDarkColor</w:t>
      </w:r>
      <w:proofErr w:type="spellEnd"/>
      <w:r>
        <w:t>"&gt;#c17900</w:t>
      </w:r>
      <w:r>
        <w:rPr>
          <w:color w:val="0000FF"/>
        </w:rPr>
        <w:t>&lt;/</w:t>
      </w:r>
      <w:r>
        <w:rPr>
          <w:color w:val="990000"/>
        </w:rPr>
        <w:t>color</w:t>
      </w:r>
      <w:r>
        <w:rPr>
          <w:color w:val="0000FF"/>
        </w:rPr>
        <w:t>&gt;</w:t>
      </w:r>
      <w:r>
        <w:t>&lt;</w:t>
      </w:r>
      <w:r>
        <w:rPr>
          <w:color w:val="990000"/>
        </w:rPr>
        <w:t>color</w:t>
      </w:r>
      <w:r>
        <w:t xml:space="preserve"> </w:t>
      </w:r>
      <w:proofErr w:type="spellStart"/>
      <w:r>
        <w:rPr>
          <w:color w:val="990000"/>
        </w:rPr>
        <w:t>name</w:t>
      </w:r>
      <w:proofErr w:type="spellEnd"/>
      <w:r>
        <w:t>="</w:t>
      </w:r>
      <w:proofErr w:type="spellStart"/>
      <w:r>
        <w:rPr>
          <w:b/>
          <w:bCs/>
          <w:color w:val="000000"/>
        </w:rPr>
        <w:t>primaryTextColor</w:t>
      </w:r>
      <w:proofErr w:type="spellEnd"/>
      <w:r>
        <w:t>"&gt;#dd2c00</w:t>
      </w:r>
      <w:r>
        <w:rPr>
          <w:color w:val="0000FF"/>
        </w:rPr>
        <w:t>&lt;/</w:t>
      </w:r>
      <w:r>
        <w:rPr>
          <w:color w:val="990000"/>
        </w:rPr>
        <w:t>color</w:t>
      </w:r>
      <w:r>
        <w:rPr>
          <w:color w:val="0000FF"/>
        </w:rPr>
        <w:t>&gt;</w:t>
      </w:r>
      <w:r>
        <w:t>&lt;</w:t>
      </w:r>
      <w:r>
        <w:rPr>
          <w:color w:val="990000"/>
        </w:rPr>
        <w:t>color</w:t>
      </w:r>
      <w:r>
        <w:t xml:space="preserve"> </w:t>
      </w:r>
      <w:proofErr w:type="spellStart"/>
      <w:r>
        <w:rPr>
          <w:color w:val="990000"/>
        </w:rPr>
        <w:t>name</w:t>
      </w:r>
      <w:proofErr w:type="spellEnd"/>
      <w:r>
        <w:t>="</w:t>
      </w:r>
      <w:proofErr w:type="spellStart"/>
      <w:r>
        <w:rPr>
          <w:b/>
          <w:bCs/>
          <w:color w:val="000000"/>
        </w:rPr>
        <w:t>secondaryTextColor</w:t>
      </w:r>
      <w:proofErr w:type="spellEnd"/>
      <w:r>
        <w:t>"&gt;#6d4c41</w:t>
      </w:r>
      <w:r>
        <w:rPr>
          <w:color w:val="0000FF"/>
        </w:rPr>
        <w:t>&lt;/</w:t>
      </w:r>
      <w:r>
        <w:rPr>
          <w:color w:val="990000"/>
        </w:rPr>
        <w:t>color</w:t>
      </w:r>
      <w:r>
        <w:rPr>
          <w:color w:val="0000FF"/>
        </w:rPr>
        <w:t>&gt;</w:t>
      </w:r>
      <w:r>
        <w:rPr>
          <w:rStyle w:val="block"/>
          <w:color w:val="0000FF"/>
        </w:rPr>
        <w:t>&lt;/</w:t>
      </w:r>
      <w:proofErr w:type="spellStart"/>
      <w:r>
        <w:rPr>
          <w:rStyle w:val="block"/>
          <w:color w:val="990000"/>
        </w:rPr>
        <w:t>resources</w:t>
      </w:r>
      <w:proofErr w:type="spellEnd"/>
      <w:r>
        <w:rPr>
          <w:rStyle w:val="block"/>
          <w:color w:val="0000FF"/>
        </w:rPr>
        <w:t>&gt;</w:t>
      </w:r>
    </w:p>
    <w:p w:rsidR="0035495F" w:rsidRDefault="0035495F" w:rsidP="0071131C">
      <w:r>
        <w:t xml:space="preserve"> Donde podemos ver los códigos de los colores principales y secundarios, con sus variantes </w:t>
      </w:r>
      <w:proofErr w:type="spellStart"/>
      <w:r>
        <w:t>mas</w:t>
      </w:r>
      <w:proofErr w:type="spellEnd"/>
      <w:r>
        <w:t xml:space="preserve"> claras y más oscuras.</w:t>
      </w:r>
    </w:p>
    <w:p w:rsidR="00FB65C1" w:rsidRDefault="00FB65C1" w:rsidP="0071131C">
      <w:bookmarkStart w:id="6" w:name="_GoBack"/>
      <w:bookmarkEnd w:id="6"/>
    </w:p>
    <w:p w:rsidR="00FB65C1" w:rsidRDefault="00FB65C1" w:rsidP="0071131C"/>
    <w:p w:rsidR="00FB65C1" w:rsidRPr="0071131C" w:rsidRDefault="00FB65C1" w:rsidP="0071131C"/>
    <w:sectPr w:rsidR="00FB65C1" w:rsidRPr="0071131C" w:rsidSect="0021635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080" w:bottom="1440" w:left="1080" w:header="113" w:footer="283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5DC" w:rsidRDefault="00CF75DC" w:rsidP="00165D7C">
      <w:pPr>
        <w:spacing w:after="0" w:line="240" w:lineRule="auto"/>
      </w:pPr>
      <w:r>
        <w:separator/>
      </w:r>
    </w:p>
  </w:endnote>
  <w:endnote w:type="continuationSeparator" w:id="0">
    <w:p w:rsidR="00CF75DC" w:rsidRDefault="00CF75DC" w:rsidP="00165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E23" w:rsidRDefault="00380E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32"/>
      <w:gridCol w:w="1082"/>
      <w:gridCol w:w="4332"/>
    </w:tblGrid>
    <w:tr w:rsidR="00FA6759">
      <w:trPr>
        <w:trHeight w:val="151"/>
      </w:trPr>
      <w:tc>
        <w:tcPr>
          <w:tcW w:w="2250" w:type="pct"/>
          <w:tcBorders>
            <w:bottom w:val="single" w:sz="4" w:space="0" w:color="0F6FC6" w:themeColor="accent1"/>
          </w:tcBorders>
        </w:tcPr>
        <w:p w:rsidR="00FA6759" w:rsidRDefault="00FA6759">
          <w:pPr>
            <w:pStyle w:val="Encabezado"/>
            <w:rPr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FA6759" w:rsidRDefault="00FA6759">
          <w:pPr>
            <w:pStyle w:val="Sinespaciado"/>
          </w:pPr>
          <w:r>
            <w:rPr>
              <w:b/>
              <w:bCs/>
            </w:rPr>
            <w:t xml:space="preserve">Página </w:t>
          </w:r>
          <w:r>
            <w:rPr>
              <w:rFonts w:asciiTheme="minorHAnsi" w:eastAsiaTheme="minorEastAsia" w:hAnsiTheme="minorHAnsi" w:cstheme="minorBidi"/>
            </w:rPr>
            <w:fldChar w:fldCharType="begin"/>
          </w:r>
          <w:r>
            <w:instrText>PAGE  \* MERGEFORMAT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35495F" w:rsidRPr="0035495F">
            <w:rPr>
              <w:b/>
              <w:bCs/>
              <w:noProof/>
            </w:rPr>
            <w:t>8</w:t>
          </w:r>
          <w:r>
            <w:rPr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F6FC6" w:themeColor="accent1"/>
          </w:tcBorders>
        </w:tcPr>
        <w:p w:rsidR="00FA6759" w:rsidRDefault="00FA6759">
          <w:pPr>
            <w:pStyle w:val="Encabezado"/>
            <w:rPr>
              <w:b/>
              <w:bCs/>
            </w:rPr>
          </w:pPr>
        </w:p>
      </w:tc>
    </w:tr>
    <w:tr w:rsidR="00FA6759">
      <w:trPr>
        <w:trHeight w:val="150"/>
      </w:trPr>
      <w:tc>
        <w:tcPr>
          <w:tcW w:w="2250" w:type="pct"/>
          <w:tcBorders>
            <w:top w:val="single" w:sz="4" w:space="0" w:color="0F6FC6" w:themeColor="accent1"/>
          </w:tcBorders>
        </w:tcPr>
        <w:p w:rsidR="00FA6759" w:rsidRDefault="00FA6759">
          <w:pPr>
            <w:pStyle w:val="Encabezado"/>
            <w:rPr>
              <w:b/>
              <w:bCs/>
            </w:rPr>
          </w:pPr>
        </w:p>
      </w:tc>
      <w:tc>
        <w:tcPr>
          <w:tcW w:w="500" w:type="pct"/>
          <w:vMerge/>
        </w:tcPr>
        <w:p w:rsidR="00FA6759" w:rsidRDefault="00FA6759">
          <w:pPr>
            <w:pStyle w:val="Encabezado"/>
            <w:jc w:val="center"/>
            <w:rPr>
              <w:b/>
              <w:bCs/>
            </w:rPr>
          </w:pPr>
        </w:p>
      </w:tc>
      <w:tc>
        <w:tcPr>
          <w:tcW w:w="2250" w:type="pct"/>
          <w:tcBorders>
            <w:top w:val="single" w:sz="4" w:space="0" w:color="0F6FC6" w:themeColor="accent1"/>
          </w:tcBorders>
        </w:tcPr>
        <w:p w:rsidR="00FA6759" w:rsidRDefault="00FA6759">
          <w:pPr>
            <w:pStyle w:val="Encabezado"/>
            <w:rPr>
              <w:b/>
              <w:bCs/>
            </w:rPr>
          </w:pPr>
        </w:p>
      </w:tc>
    </w:tr>
  </w:tbl>
  <w:p w:rsidR="00FA6759" w:rsidRDefault="00FA675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E23" w:rsidRDefault="00380E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5DC" w:rsidRDefault="00CF75DC" w:rsidP="00165D7C">
      <w:pPr>
        <w:spacing w:after="0" w:line="240" w:lineRule="auto"/>
      </w:pPr>
      <w:r>
        <w:separator/>
      </w:r>
    </w:p>
  </w:footnote>
  <w:footnote w:type="continuationSeparator" w:id="0">
    <w:p w:rsidR="00CF75DC" w:rsidRDefault="00CF75DC" w:rsidP="00165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E23" w:rsidRDefault="0035495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96516" o:spid="_x0000_s2050" type="#_x0000_t75" style="position:absolute;margin-left:0;margin-top:0;width:40in;height:1906.5pt;z-index:-251657216;mso-position-horizontal:center;mso-position-horizontal-relative:margin;mso-position-vertical:center;mso-position-vertical-relative:margin" o:allowincell="f">
          <v:imagedata r:id="rId1" o:title="splashing-275950_192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alias w:val="Título"/>
      <w:id w:val="94449715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A6759" w:rsidRPr="00165D7C" w:rsidRDefault="0035495F">
        <w:pPr>
          <w:pStyle w:val="Encabezado"/>
          <w:pBdr>
            <w:bottom w:val="thickThinSmallGap" w:sz="24" w:space="1" w:color="004D6C" w:themeColor="accent2" w:themeShade="7F"/>
          </w:pBdr>
          <w:jc w:val="center"/>
          <w:rPr>
            <w:sz w:val="20"/>
            <w:szCs w:val="20"/>
          </w:rPr>
        </w:pPr>
        <w:r>
          <w:rPr>
            <w:noProof/>
            <w:sz w:val="20"/>
            <w:szCs w:val="20"/>
            <w:lang w:eastAsia="es-E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5796517" o:spid="_x0000_s2051" type="#_x0000_t75" style="position:absolute;left:0;text-align:left;margin-left:0;margin-top:0;width:40in;height:1906.5pt;z-index:-251656192;mso-position-horizontal:center;mso-position-horizontal-relative:margin;mso-position-vertical:center;mso-position-vertical-relative:margin" o:allowincell="f">
              <v:imagedata r:id="rId1" o:title="splashing-275950_1920" gain="19661f" blacklevel="22938f"/>
              <w10:wrap anchorx="margin" anchory="margin"/>
            </v:shape>
          </w:pict>
        </w:r>
        <w:r w:rsidR="002350B5">
          <w:rPr>
            <w:sz w:val="20"/>
            <w:szCs w:val="20"/>
          </w:rPr>
          <w:t>PLANTILLA TRABAJOS DE DISEÑO DE INTERFACES</w:t>
        </w:r>
      </w:p>
    </w:sdtContent>
  </w:sdt>
  <w:p w:rsidR="00FA6759" w:rsidRDefault="00FA675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E23" w:rsidRDefault="0035495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96515" o:spid="_x0000_s2049" type="#_x0000_t75" style="position:absolute;margin-left:0;margin-top:0;width:40in;height:1906.5pt;z-index:-251658240;mso-position-horizontal:center;mso-position-horizontal-relative:margin;mso-position-vertical:center;mso-position-vertical-relative:margin" o:allowincell="f">
          <v:imagedata r:id="rId1" o:title="splashing-275950_192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2B9D"/>
    <w:multiLevelType w:val="multilevel"/>
    <w:tmpl w:val="A1E2CAE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2F6072"/>
    <w:multiLevelType w:val="multilevel"/>
    <w:tmpl w:val="814E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A60EB"/>
    <w:multiLevelType w:val="multilevel"/>
    <w:tmpl w:val="D40681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4734F51"/>
    <w:multiLevelType w:val="multilevel"/>
    <w:tmpl w:val="4D86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92EB8"/>
    <w:multiLevelType w:val="hybridMultilevel"/>
    <w:tmpl w:val="478C2F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FE5"/>
    <w:multiLevelType w:val="multilevel"/>
    <w:tmpl w:val="73C253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9AC1977"/>
    <w:multiLevelType w:val="multilevel"/>
    <w:tmpl w:val="2088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055FD3"/>
    <w:multiLevelType w:val="multilevel"/>
    <w:tmpl w:val="D846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A43ABB"/>
    <w:multiLevelType w:val="multilevel"/>
    <w:tmpl w:val="C19E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364A55"/>
    <w:multiLevelType w:val="hybridMultilevel"/>
    <w:tmpl w:val="028C36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F6038"/>
    <w:multiLevelType w:val="hybridMultilevel"/>
    <w:tmpl w:val="9132A07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F797D"/>
    <w:multiLevelType w:val="multilevel"/>
    <w:tmpl w:val="E720413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7116215A"/>
    <w:multiLevelType w:val="multilevel"/>
    <w:tmpl w:val="8EEC849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/>
        <w:color w:val="000000"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000000"/>
        <w:sz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cs="Arial" w:hint="default"/>
        <w:b/>
        <w:color w:val="000000"/>
        <w:sz w:val="36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Arial" w:hAnsi="Arial" w:cs="Arial" w:hint="default"/>
        <w:b/>
        <w:color w:val="000000"/>
        <w:sz w:val="3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" w:hAnsi="Arial" w:cs="Arial" w:hint="default"/>
        <w:b/>
        <w:color w:val="000000"/>
        <w:sz w:val="3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Arial" w:hAnsi="Arial" w:cs="Arial" w:hint="default"/>
        <w:b/>
        <w:color w:val="000000"/>
        <w:sz w:val="36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="Arial" w:hAnsi="Arial" w:cs="Arial" w:hint="default"/>
        <w:b/>
        <w:color w:val="000000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Arial" w:hAnsi="Arial" w:cs="Arial" w:hint="default"/>
        <w:b/>
        <w:color w:val="000000"/>
        <w:sz w:val="36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12"/>
  </w:num>
  <w:num w:numId="11">
    <w:abstractNumId w:val="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5B"/>
    <w:rsid w:val="000467BB"/>
    <w:rsid w:val="00083789"/>
    <w:rsid w:val="00165D7C"/>
    <w:rsid w:val="001A5F56"/>
    <w:rsid w:val="002003AD"/>
    <w:rsid w:val="00216355"/>
    <w:rsid w:val="002350B5"/>
    <w:rsid w:val="00253D71"/>
    <w:rsid w:val="00254A0D"/>
    <w:rsid w:val="00263279"/>
    <w:rsid w:val="00282CAA"/>
    <w:rsid w:val="002F40CB"/>
    <w:rsid w:val="0035495F"/>
    <w:rsid w:val="00380E23"/>
    <w:rsid w:val="003C4F90"/>
    <w:rsid w:val="003D021D"/>
    <w:rsid w:val="0045730D"/>
    <w:rsid w:val="00462F23"/>
    <w:rsid w:val="004A4654"/>
    <w:rsid w:val="0053718A"/>
    <w:rsid w:val="00554370"/>
    <w:rsid w:val="00586FE0"/>
    <w:rsid w:val="005B59E1"/>
    <w:rsid w:val="005E3D0E"/>
    <w:rsid w:val="00697195"/>
    <w:rsid w:val="006A0826"/>
    <w:rsid w:val="006A1FCD"/>
    <w:rsid w:val="006E513A"/>
    <w:rsid w:val="006F25AA"/>
    <w:rsid w:val="0071131C"/>
    <w:rsid w:val="0071272F"/>
    <w:rsid w:val="00781590"/>
    <w:rsid w:val="007D5526"/>
    <w:rsid w:val="008F3852"/>
    <w:rsid w:val="00953FF1"/>
    <w:rsid w:val="00A2137C"/>
    <w:rsid w:val="00A7412C"/>
    <w:rsid w:val="00AB0F2A"/>
    <w:rsid w:val="00AE439D"/>
    <w:rsid w:val="00B3438A"/>
    <w:rsid w:val="00B42C5B"/>
    <w:rsid w:val="00B476C8"/>
    <w:rsid w:val="00BC0D75"/>
    <w:rsid w:val="00CF75DC"/>
    <w:rsid w:val="00D3100F"/>
    <w:rsid w:val="00DB6FB0"/>
    <w:rsid w:val="00E41812"/>
    <w:rsid w:val="00E80F5F"/>
    <w:rsid w:val="00EE1DB1"/>
    <w:rsid w:val="00F05798"/>
    <w:rsid w:val="00F2368E"/>
    <w:rsid w:val="00F72A92"/>
    <w:rsid w:val="00F802C6"/>
    <w:rsid w:val="00F91C42"/>
    <w:rsid w:val="00FA6759"/>
    <w:rsid w:val="00FB65C1"/>
    <w:rsid w:val="00FD0A86"/>
    <w:rsid w:val="00FD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9FB33AB"/>
  <w15:docId w15:val="{3270D45D-D695-4855-8B69-B4C5C9C1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D7C"/>
  </w:style>
  <w:style w:type="paragraph" w:styleId="Ttulo1">
    <w:name w:val="heading 1"/>
    <w:basedOn w:val="Normal"/>
    <w:next w:val="Normal"/>
    <w:link w:val="Ttulo1Car"/>
    <w:uiPriority w:val="9"/>
    <w:qFormat/>
    <w:rsid w:val="00165D7C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5D7C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5D7C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5D7C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D7C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D7C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D7C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D7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D7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4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A0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65D7C"/>
    <w:rPr>
      <w:caps/>
      <w:color w:val="004E6C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65D7C"/>
    <w:rPr>
      <w:caps/>
      <w:color w:val="004E6C" w:themeColor="accent2" w:themeShade="80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65D7C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54A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254A0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54A0D"/>
    <w:rPr>
      <w:color w:val="F49100" w:themeColor="hyperlink"/>
      <w:u w:val="single"/>
    </w:rPr>
  </w:style>
  <w:style w:type="paragraph" w:styleId="Sinespaciado">
    <w:name w:val="No Spacing"/>
    <w:basedOn w:val="Normal"/>
    <w:link w:val="SinespaciadoCar"/>
    <w:uiPriority w:val="1"/>
    <w:qFormat/>
    <w:rsid w:val="00165D7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65D7C"/>
  </w:style>
  <w:style w:type="paragraph" w:styleId="Encabezado">
    <w:name w:val="header"/>
    <w:basedOn w:val="Normal"/>
    <w:link w:val="EncabezadoCar"/>
    <w:uiPriority w:val="99"/>
    <w:unhideWhenUsed/>
    <w:rsid w:val="00165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D7C"/>
  </w:style>
  <w:style w:type="paragraph" w:styleId="Piedepgina">
    <w:name w:val="footer"/>
    <w:basedOn w:val="Normal"/>
    <w:link w:val="PiedepginaCar"/>
    <w:uiPriority w:val="99"/>
    <w:unhideWhenUsed/>
    <w:rsid w:val="00165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D7C"/>
  </w:style>
  <w:style w:type="character" w:customStyle="1" w:styleId="Ttulo3Car">
    <w:name w:val="Título 3 Car"/>
    <w:basedOn w:val="Fuentedeprrafopredeter"/>
    <w:link w:val="Ttulo3"/>
    <w:uiPriority w:val="9"/>
    <w:rsid w:val="00165D7C"/>
    <w:rPr>
      <w:caps/>
      <w:color w:val="004D6C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65D7C"/>
    <w:rPr>
      <w:caps/>
      <w:color w:val="004D6C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D7C"/>
    <w:rPr>
      <w:caps/>
      <w:color w:val="004D6C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D7C"/>
    <w:rPr>
      <w:caps/>
      <w:color w:val="0075A2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D7C"/>
    <w:rPr>
      <w:i/>
      <w:iCs/>
      <w:caps/>
      <w:color w:val="0075A2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D7C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D7C"/>
    <w:rPr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65D7C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65D7C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165D7C"/>
    <w:rPr>
      <w:caps/>
      <w:color w:val="004E6C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D7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165D7C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165D7C"/>
    <w:rPr>
      <w:b/>
      <w:bCs/>
      <w:color w:val="0075A2" w:themeColor="accent2" w:themeShade="BF"/>
      <w:spacing w:val="5"/>
    </w:rPr>
  </w:style>
  <w:style w:type="character" w:styleId="nfasis">
    <w:name w:val="Emphasis"/>
    <w:uiPriority w:val="20"/>
    <w:qFormat/>
    <w:rsid w:val="00165D7C"/>
    <w:rPr>
      <w:caps/>
      <w:spacing w:val="5"/>
      <w:sz w:val="20"/>
      <w:szCs w:val="20"/>
    </w:rPr>
  </w:style>
  <w:style w:type="paragraph" w:styleId="Prrafodelista">
    <w:name w:val="List Paragraph"/>
    <w:basedOn w:val="Normal"/>
    <w:uiPriority w:val="34"/>
    <w:qFormat/>
    <w:rsid w:val="00165D7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65D7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65D7C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D7C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D7C"/>
    <w:rPr>
      <w:caps/>
      <w:color w:val="004D6C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165D7C"/>
    <w:rPr>
      <w:i/>
      <w:iCs/>
    </w:rPr>
  </w:style>
  <w:style w:type="character" w:styleId="nfasisintenso">
    <w:name w:val="Intense Emphasis"/>
    <w:uiPriority w:val="21"/>
    <w:qFormat/>
    <w:rsid w:val="00165D7C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165D7C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Referenciaintensa">
    <w:name w:val="Intense Reference"/>
    <w:uiPriority w:val="32"/>
    <w:qFormat/>
    <w:rsid w:val="00165D7C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Ttulodellibro">
    <w:name w:val="Book Title"/>
    <w:uiPriority w:val="33"/>
    <w:qFormat/>
    <w:rsid w:val="00165D7C"/>
    <w:rPr>
      <w:caps/>
      <w:color w:val="004D6C" w:themeColor="accent2" w:themeShade="7F"/>
      <w:spacing w:val="5"/>
      <w:u w:color="004D6C" w:themeColor="accent2" w:themeShade="7F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1131C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BC0D75"/>
    <w:rPr>
      <w:color w:val="85DFD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B0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lock">
    <w:name w:val="block"/>
    <w:basedOn w:val="Fuentedeprrafopredeter"/>
    <w:rsid w:val="00354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63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382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yperlink" Target="https://material.io/resources/color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file:///C:\Users\portatil\Downloads\colors.xml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material.io/resources/color/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\AppData\Roaming\Microsoft\Plantillas\plantilla%20jorge.dotx" TargetMode="Externa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2020-09-24T00:00:00</PublishDate>
  <Abstract>Trabajo para la realización de una plantilla para todos los trabajos de la asignatura.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34F573-6A08-480F-AD96-4A55C5D3B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jorge.dotx</Template>
  <TotalTime>618</TotalTime>
  <Pages>9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TRABAJOS DE DISEÑO DE INTERFACES</vt:lpstr>
    </vt:vector>
  </TitlesOfParts>
  <Company>2º DAW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TRABAJOS DE DISEÑO DE INTERFACES</dc:title>
  <dc:subject>Diseño de Interfaces Web</dc:subject>
  <dc:creator>Jorge Miranda Izcara</dc:creator>
  <cp:lastModifiedBy>JORGE MIRANDA ÍZCARA</cp:lastModifiedBy>
  <cp:revision>1</cp:revision>
  <cp:lastPrinted>2018-11-10T22:03:00Z</cp:lastPrinted>
  <dcterms:created xsi:type="dcterms:W3CDTF">2018-11-10T13:06:00Z</dcterms:created>
  <dcterms:modified xsi:type="dcterms:W3CDTF">2020-09-21T06:10:00Z</dcterms:modified>
</cp:coreProperties>
</file>